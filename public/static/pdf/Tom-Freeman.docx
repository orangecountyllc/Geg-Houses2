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D8FD98" w14:textId="77777777" w:rsidR="00FB283D" w:rsidRDefault="00FB283D" w:rsidP="00AB20D4">
      <w:pPr>
        <w:pStyle w:val="CVTitle"/>
      </w:pPr>
      <w:r>
        <w:t>Thomas P. Freeman</w:t>
      </w:r>
    </w:p>
    <w:p w14:paraId="04D8FD99" w14:textId="77777777" w:rsidR="00FB283D" w:rsidRPr="005D56F5" w:rsidRDefault="00FB283D" w:rsidP="00AB20D4">
      <w:pPr>
        <w:pStyle w:val="Subtitle"/>
      </w:pPr>
      <w:r>
        <w:t>CPA (Ohio)</w:t>
      </w:r>
    </w:p>
    <w:tbl>
      <w:tblPr>
        <w:tblW w:w="5000" w:type="pct"/>
        <w:tblBorders>
          <w:bottom w:val="single" w:sz="4" w:space="0" w:color="4F2D7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840"/>
      </w:tblGrid>
      <w:tr w:rsidR="00FB283D" w14:paraId="04D8FD9B" w14:textId="77777777" w:rsidTr="00B67E36">
        <w:trPr>
          <w:trHeight w:hRule="exact" w:val="2835"/>
        </w:trPr>
        <w:tc>
          <w:tcPr>
            <w:tcW w:w="8096" w:type="dxa"/>
            <w:tcBorders>
              <w:bottom w:val="single" w:sz="4" w:space="0" w:color="4F2D7F"/>
            </w:tcBorders>
            <w:vAlign w:val="bottom"/>
          </w:tcPr>
          <w:p w14:paraId="04D8FD9A" w14:textId="77777777" w:rsidR="00FB283D" w:rsidRDefault="001122B2" w:rsidP="00B67E36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04D8FDBA" wp14:editId="04D8FDBB">
                  <wp:extent cx="1661795" cy="18002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eveland_Freeman_Tom_resume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1795" cy="1800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D8FD9C" w14:textId="77777777" w:rsidR="00FB283D" w:rsidRPr="00813F04" w:rsidRDefault="00FB283D" w:rsidP="00AB20D4">
      <w:pPr>
        <w:sectPr w:rsidR="00FB283D" w:rsidRPr="00813F04" w:rsidSect="000D59AD">
          <w:headerReference w:type="default" r:id="rId11"/>
          <w:footerReference w:type="default" r:id="rId12"/>
          <w:headerReference w:type="first" r:id="rId13"/>
          <w:footerReference w:type="first" r:id="rId14"/>
          <w:pgSz w:w="12242" w:h="15842" w:code="1"/>
          <w:pgMar w:top="1985" w:right="737" w:bottom="1134" w:left="2665" w:header="709" w:footer="567" w:gutter="0"/>
          <w:cols w:space="708"/>
          <w:titlePg/>
          <w:docGrid w:linePitch="360"/>
        </w:sectPr>
      </w:pPr>
    </w:p>
    <w:p w14:paraId="04D8FD9D" w14:textId="76021537" w:rsidR="00FB283D" w:rsidRDefault="00FB283D" w:rsidP="00135F6A">
      <w:pPr>
        <w:pStyle w:val="Heading1"/>
        <w:jc w:val="both"/>
        <w:sectPr w:rsidR="00FB283D" w:rsidSect="000D59AD">
          <w:headerReference w:type="even" r:id="rId15"/>
          <w:headerReference w:type="default" r:id="rId16"/>
          <w:type w:val="continuous"/>
          <w:pgSz w:w="12242" w:h="15842" w:code="1"/>
          <w:pgMar w:top="1985" w:right="737" w:bottom="1134" w:left="2665" w:header="709" w:footer="567" w:gutter="0"/>
          <w:cols w:space="284"/>
          <w:docGrid w:linePitch="360"/>
        </w:sectPr>
      </w:pPr>
      <w:r>
        <w:t xml:space="preserve">Partner, </w:t>
      </w:r>
      <w:r w:rsidR="00135F6A">
        <w:t xml:space="preserve">M&amp;A </w:t>
      </w:r>
      <w:r w:rsidR="00673C97">
        <w:t>Tax Services</w:t>
      </w:r>
    </w:p>
    <w:p w14:paraId="04D8FD9E" w14:textId="1128C2E6" w:rsidR="00FB283D" w:rsidRDefault="00FB283D" w:rsidP="00135F6A">
      <w:pPr>
        <w:pStyle w:val="BodyText"/>
        <w:jc w:val="both"/>
      </w:pPr>
      <w:r w:rsidRPr="00CC7B0A">
        <w:rPr>
          <w:szCs w:val="22"/>
        </w:rPr>
        <w:t xml:space="preserve">Tom is </w:t>
      </w:r>
      <w:r w:rsidR="000930B8" w:rsidRPr="00CC7B0A">
        <w:rPr>
          <w:szCs w:val="22"/>
        </w:rPr>
        <w:t>a</w:t>
      </w:r>
      <w:r w:rsidR="00135F6A">
        <w:rPr>
          <w:szCs w:val="22"/>
        </w:rPr>
        <w:t>n</w:t>
      </w:r>
      <w:r w:rsidRPr="00CC7B0A">
        <w:rPr>
          <w:szCs w:val="22"/>
        </w:rPr>
        <w:t xml:space="preserve"> </w:t>
      </w:r>
      <w:r w:rsidR="00135F6A">
        <w:rPr>
          <w:szCs w:val="22"/>
        </w:rPr>
        <w:t xml:space="preserve">M&amp;A </w:t>
      </w:r>
      <w:r w:rsidR="000930B8">
        <w:rPr>
          <w:szCs w:val="22"/>
        </w:rPr>
        <w:t xml:space="preserve">Tax </w:t>
      </w:r>
      <w:r w:rsidR="00135F6A">
        <w:rPr>
          <w:szCs w:val="22"/>
        </w:rPr>
        <w:t>p</w:t>
      </w:r>
      <w:r w:rsidRPr="00CC7B0A">
        <w:rPr>
          <w:szCs w:val="22"/>
        </w:rPr>
        <w:t xml:space="preserve">artner </w:t>
      </w:r>
      <w:r w:rsidR="00C25977">
        <w:rPr>
          <w:szCs w:val="22"/>
        </w:rPr>
        <w:t xml:space="preserve">in </w:t>
      </w:r>
      <w:r w:rsidRPr="00CC7B0A">
        <w:rPr>
          <w:szCs w:val="22"/>
        </w:rPr>
        <w:t>Grant Thornton’s Cleveland office</w:t>
      </w:r>
      <w:r>
        <w:rPr>
          <w:szCs w:val="22"/>
        </w:rPr>
        <w:t xml:space="preserve"> with over </w:t>
      </w:r>
      <w:r w:rsidR="00135F6A">
        <w:rPr>
          <w:szCs w:val="22"/>
        </w:rPr>
        <w:t>35</w:t>
      </w:r>
      <w:r>
        <w:rPr>
          <w:szCs w:val="22"/>
        </w:rPr>
        <w:t xml:space="preserve"> years of experience in public accounting.  </w:t>
      </w:r>
    </w:p>
    <w:p w14:paraId="04D8FD9F" w14:textId="77777777" w:rsidR="00FB283D" w:rsidRDefault="00FB283D" w:rsidP="00135F6A">
      <w:pPr>
        <w:pStyle w:val="Heading1"/>
        <w:jc w:val="both"/>
      </w:pPr>
      <w:r>
        <w:t>Experience</w:t>
      </w:r>
    </w:p>
    <w:p w14:paraId="04D8FDA0" w14:textId="23ADAAA7" w:rsidR="00FB283D" w:rsidRDefault="00FB283D" w:rsidP="00135F6A">
      <w:pPr>
        <w:pStyle w:val="BodyText"/>
        <w:spacing w:line="300" w:lineRule="atLeast"/>
        <w:jc w:val="both"/>
        <w:rPr>
          <w:sz w:val="20"/>
        </w:rPr>
      </w:pPr>
      <w:r w:rsidRPr="00C31C01">
        <w:rPr>
          <w:szCs w:val="22"/>
        </w:rPr>
        <w:t>He has extensive experience</w:t>
      </w:r>
      <w:r w:rsidR="005D451D">
        <w:rPr>
          <w:szCs w:val="22"/>
        </w:rPr>
        <w:t xml:space="preserve"> in tax matters</w:t>
      </w:r>
      <w:r w:rsidRPr="00C31C01">
        <w:rPr>
          <w:szCs w:val="22"/>
        </w:rPr>
        <w:t>, including tax due diligence</w:t>
      </w:r>
      <w:r w:rsidR="00135F6A">
        <w:rPr>
          <w:szCs w:val="22"/>
        </w:rPr>
        <w:t xml:space="preserve">, </w:t>
      </w:r>
      <w:r w:rsidRPr="00C31C01">
        <w:rPr>
          <w:szCs w:val="22"/>
        </w:rPr>
        <w:t>structuring</w:t>
      </w:r>
      <w:r>
        <w:rPr>
          <w:szCs w:val="22"/>
        </w:rPr>
        <w:t xml:space="preserve"> matters</w:t>
      </w:r>
      <w:r w:rsidR="00135F6A">
        <w:rPr>
          <w:szCs w:val="22"/>
        </w:rPr>
        <w:t xml:space="preserve"> and working with corporate tax clients as they expand</w:t>
      </w:r>
      <w:r w:rsidR="005D451D">
        <w:rPr>
          <w:szCs w:val="22"/>
        </w:rPr>
        <w:t xml:space="preserve">.  </w:t>
      </w:r>
      <w:r>
        <w:rPr>
          <w:szCs w:val="22"/>
        </w:rPr>
        <w:t xml:space="preserve">   </w:t>
      </w:r>
    </w:p>
    <w:p w14:paraId="04D8FDA1" w14:textId="77777777" w:rsidR="00FB283D" w:rsidRDefault="00FB283D" w:rsidP="00135F6A">
      <w:pPr>
        <w:pStyle w:val="Heading1"/>
      </w:pPr>
      <w:r>
        <w:t xml:space="preserve">Professional qualifications and memberships </w:t>
      </w:r>
    </w:p>
    <w:p w14:paraId="48F55003" w14:textId="77777777" w:rsidR="005D451D" w:rsidRDefault="005D451D" w:rsidP="00135F6A">
      <w:pPr>
        <w:pStyle w:val="ListBullet"/>
        <w:numPr>
          <w:ilvl w:val="0"/>
          <w:numId w:val="24"/>
        </w:numPr>
        <w:jc w:val="both"/>
      </w:pPr>
      <w:r>
        <w:t>Association for Corporate Growth</w:t>
      </w:r>
    </w:p>
    <w:p w14:paraId="04D8FDA2" w14:textId="77777777" w:rsidR="00FB283D" w:rsidRDefault="00C7790C" w:rsidP="00135F6A">
      <w:pPr>
        <w:pStyle w:val="ListBullet"/>
        <w:numPr>
          <w:ilvl w:val="0"/>
          <w:numId w:val="24"/>
        </w:numPr>
        <w:jc w:val="both"/>
      </w:pPr>
      <w:r>
        <w:t xml:space="preserve">American </w:t>
      </w:r>
      <w:r w:rsidR="00FB283D" w:rsidRPr="00CC7B0A">
        <w:t xml:space="preserve">Institute of Certified Public Accountants </w:t>
      </w:r>
    </w:p>
    <w:p w14:paraId="04D8FDA8" w14:textId="77777777" w:rsidR="007B29A4" w:rsidRDefault="00C64E5F" w:rsidP="00135F6A">
      <w:pPr>
        <w:pStyle w:val="ListBullet"/>
        <w:numPr>
          <w:ilvl w:val="0"/>
          <w:numId w:val="24"/>
        </w:numPr>
        <w:jc w:val="both"/>
      </w:pPr>
      <w:r>
        <w:t>Greater Cleveland Sports Commission</w:t>
      </w:r>
    </w:p>
    <w:p w14:paraId="477EB869" w14:textId="77777777" w:rsidR="00135F6A" w:rsidRDefault="00135F6A" w:rsidP="00135F6A">
      <w:pPr>
        <w:pStyle w:val="ListBullet"/>
        <w:numPr>
          <w:ilvl w:val="0"/>
          <w:numId w:val="24"/>
        </w:numPr>
        <w:jc w:val="both"/>
      </w:pPr>
      <w:r w:rsidRPr="00CC7B0A">
        <w:t>Ohio Society of Certified Public Accountants</w:t>
      </w:r>
    </w:p>
    <w:p w14:paraId="04D8FDA9" w14:textId="77777777" w:rsidR="00C64E5F" w:rsidRDefault="00C64E5F" w:rsidP="00135F6A">
      <w:pPr>
        <w:pStyle w:val="ListBullet"/>
        <w:numPr>
          <w:ilvl w:val="0"/>
          <w:numId w:val="24"/>
        </w:numPr>
        <w:jc w:val="both"/>
      </w:pPr>
      <w:r>
        <w:t>The 50 Club of Cleveland</w:t>
      </w:r>
    </w:p>
    <w:p w14:paraId="04D8FDAA" w14:textId="77777777" w:rsidR="00FB283D" w:rsidRDefault="00FB283D" w:rsidP="00135F6A">
      <w:pPr>
        <w:pStyle w:val="ListBullet"/>
        <w:tabs>
          <w:tab w:val="clear" w:pos="227"/>
        </w:tabs>
        <w:ind w:left="0" w:firstLine="0"/>
        <w:jc w:val="both"/>
      </w:pPr>
      <w:r w:rsidRPr="00CC7B0A">
        <w:t xml:space="preserve"> </w:t>
      </w:r>
    </w:p>
    <w:p w14:paraId="04D8FDAB" w14:textId="77777777" w:rsidR="007B29A4" w:rsidRDefault="00C64E5F" w:rsidP="00135F6A">
      <w:pPr>
        <w:pStyle w:val="Heading1"/>
        <w:jc w:val="both"/>
      </w:pPr>
      <w:r>
        <w:t xml:space="preserve">Clients and </w:t>
      </w:r>
      <w:r w:rsidR="007B29A4">
        <w:t>Industry experience</w:t>
      </w:r>
    </w:p>
    <w:p w14:paraId="04D8FDAC" w14:textId="441B2342" w:rsidR="00C64E5F" w:rsidRDefault="007B29A4" w:rsidP="00135F6A">
      <w:pPr>
        <w:pStyle w:val="BodyText"/>
        <w:jc w:val="both"/>
      </w:pPr>
      <w:r>
        <w:t>Tom’s c</w:t>
      </w:r>
      <w:r w:rsidRPr="00707158">
        <w:t xml:space="preserve">lients include </w:t>
      </w:r>
      <w:r w:rsidR="00135F6A">
        <w:t>private equity and strategic buyers that are making acquisition.  He also focuses on provid</w:t>
      </w:r>
      <w:r w:rsidR="003C0C87">
        <w:t xml:space="preserve">ing </w:t>
      </w:r>
      <w:r w:rsidR="00135F6A">
        <w:t xml:space="preserve">full-service tax </w:t>
      </w:r>
      <w:r w:rsidR="003C0C87">
        <w:t xml:space="preserve">needs to </w:t>
      </w:r>
      <w:r w:rsidR="00135F6A">
        <w:t xml:space="preserve">various portfolio </w:t>
      </w:r>
      <w:r w:rsidRPr="00707158">
        <w:t>corporations</w:t>
      </w:r>
      <w:r w:rsidR="00135F6A">
        <w:t xml:space="preserve"> that are owned private equity and clients that operate in the oil &amp; gas industry.</w:t>
      </w:r>
    </w:p>
    <w:p w14:paraId="493F2547" w14:textId="62D4AB32" w:rsidR="008E14ED" w:rsidRDefault="008E14ED" w:rsidP="00135F6A">
      <w:pPr>
        <w:pStyle w:val="BodyText"/>
        <w:jc w:val="both"/>
      </w:pPr>
      <w:r>
        <w:t xml:space="preserve">Tom has worked on deals in the consumer and industrial product sector, oil &amp; gas, </w:t>
      </w:r>
      <w:r w:rsidR="00976D48">
        <w:t xml:space="preserve">gaming, </w:t>
      </w:r>
      <w:r>
        <w:t xml:space="preserve">mining, etc.   </w:t>
      </w:r>
    </w:p>
    <w:p w14:paraId="04D8FDAD" w14:textId="77777777" w:rsidR="000930B8" w:rsidRDefault="007B29A4" w:rsidP="00135F6A">
      <w:pPr>
        <w:pStyle w:val="BodyText"/>
        <w:jc w:val="both"/>
      </w:pPr>
      <w:r>
        <w:t>He has advised on transactions with a wide array of structures including add-</w:t>
      </w:r>
      <w:r w:rsidR="000930B8">
        <w:t>on acquisitions, leveraged buyouts, recapitalizations, joint ventures, carve-outs, distressed situations and others.</w:t>
      </w:r>
    </w:p>
    <w:p w14:paraId="04D8FDAF" w14:textId="77777777" w:rsidR="00FB283D" w:rsidRDefault="000930B8" w:rsidP="00135F6A">
      <w:pPr>
        <w:pStyle w:val="Heading1"/>
        <w:jc w:val="both"/>
      </w:pPr>
      <w:r>
        <w:t>E</w:t>
      </w:r>
      <w:r w:rsidR="00FB283D">
        <w:t xml:space="preserve">ducation </w:t>
      </w:r>
    </w:p>
    <w:p w14:paraId="04D8FDB0" w14:textId="77777777" w:rsidR="00FB283D" w:rsidRDefault="00FB283D" w:rsidP="00135F6A">
      <w:pPr>
        <w:pStyle w:val="BodyText"/>
        <w:jc w:val="both"/>
      </w:pPr>
      <w:r w:rsidRPr="00CC7B0A">
        <w:rPr>
          <w:szCs w:val="22"/>
        </w:rPr>
        <w:t>Tom received his Bachelor of Science in Accounting and his Masters of Taxation from the University of Akron.</w:t>
      </w:r>
    </w:p>
    <w:p w14:paraId="04D8FDB1" w14:textId="77777777" w:rsidR="00FB283D" w:rsidRDefault="00FB283D" w:rsidP="00135F6A">
      <w:pPr>
        <w:pStyle w:val="Heading1"/>
        <w:jc w:val="both"/>
      </w:pPr>
      <w:r>
        <w:t>Contact details</w:t>
      </w:r>
    </w:p>
    <w:p w14:paraId="04D8FDB2" w14:textId="77777777" w:rsidR="00FB283D" w:rsidRDefault="000930B8" w:rsidP="00135F6A">
      <w:pPr>
        <w:pStyle w:val="ContactDetails"/>
        <w:jc w:val="both"/>
      </w:pPr>
      <w:r>
        <w:t>One Cleveland Center</w:t>
      </w:r>
      <w:r w:rsidR="00FB283D">
        <w:t xml:space="preserve"> </w:t>
      </w:r>
    </w:p>
    <w:p w14:paraId="04D8FDB3" w14:textId="77777777" w:rsidR="00FB283D" w:rsidRDefault="00C25977" w:rsidP="00135F6A">
      <w:pPr>
        <w:pStyle w:val="ContactDetails"/>
        <w:jc w:val="both"/>
      </w:pPr>
      <w:r>
        <w:t>1375</w:t>
      </w:r>
      <w:r w:rsidR="00FB283D">
        <w:t xml:space="preserve"> </w:t>
      </w:r>
      <w:r>
        <w:t>East 9</w:t>
      </w:r>
      <w:r w:rsidRPr="00C434D0">
        <w:rPr>
          <w:vertAlign w:val="superscript"/>
        </w:rPr>
        <w:t>th</w:t>
      </w:r>
      <w:r>
        <w:t xml:space="preserve"> Street</w:t>
      </w:r>
      <w:r w:rsidR="00FB283D">
        <w:t xml:space="preserve">, Suite </w:t>
      </w:r>
      <w:r>
        <w:t>1500</w:t>
      </w:r>
      <w:r w:rsidR="00FB283D">
        <w:tab/>
      </w:r>
    </w:p>
    <w:p w14:paraId="04D8FDB4" w14:textId="77777777" w:rsidR="00FB283D" w:rsidRDefault="00FB283D" w:rsidP="00135F6A">
      <w:pPr>
        <w:pStyle w:val="ContactDetails"/>
        <w:jc w:val="both"/>
      </w:pPr>
      <w:r>
        <w:t>Cleveland, Ohio 4411</w:t>
      </w:r>
      <w:r w:rsidR="00C25977">
        <w:t>4</w:t>
      </w:r>
    </w:p>
    <w:p w14:paraId="04D8FDB5" w14:textId="77777777" w:rsidR="00FB283D" w:rsidRPr="00024FF7" w:rsidRDefault="00FB283D" w:rsidP="00135F6A">
      <w:pPr>
        <w:pStyle w:val="ContactDetails"/>
        <w:jc w:val="both"/>
      </w:pPr>
    </w:p>
    <w:p w14:paraId="04D8FDB6" w14:textId="77777777" w:rsidR="00FB283D" w:rsidRDefault="00FB283D" w:rsidP="00135F6A">
      <w:pPr>
        <w:pStyle w:val="ContactDetails"/>
        <w:jc w:val="both"/>
      </w:pPr>
      <w:r>
        <w:t>T: 216.858.3700</w:t>
      </w:r>
    </w:p>
    <w:p w14:paraId="04D8FDB7" w14:textId="77777777" w:rsidR="00FB283D" w:rsidRDefault="00FB283D" w:rsidP="00135F6A">
      <w:pPr>
        <w:pStyle w:val="ContactDetails"/>
        <w:jc w:val="both"/>
      </w:pPr>
      <w:r>
        <w:t>F: 216.771.1409</w:t>
      </w:r>
    </w:p>
    <w:p w14:paraId="04D8FDB8" w14:textId="77777777" w:rsidR="00B1044A" w:rsidRDefault="00B1044A" w:rsidP="00135F6A">
      <w:pPr>
        <w:pStyle w:val="ContactDetails"/>
        <w:jc w:val="both"/>
      </w:pPr>
      <w:r>
        <w:t>C: 330.618.2493</w:t>
      </w:r>
    </w:p>
    <w:p w14:paraId="04D8FDB9" w14:textId="77777777" w:rsidR="00FB283D" w:rsidRDefault="00FB283D" w:rsidP="00135F6A">
      <w:pPr>
        <w:pStyle w:val="ContactDetails"/>
        <w:jc w:val="both"/>
      </w:pPr>
      <w:r>
        <w:t xml:space="preserve">E: </w:t>
      </w:r>
      <w:r w:rsidR="007B29A4">
        <w:t>tom.f</w:t>
      </w:r>
      <w:r>
        <w:t>reeman@</w:t>
      </w:r>
      <w:r w:rsidR="000930B8">
        <w:t>us.</w:t>
      </w:r>
      <w:r>
        <w:t>gt.com</w:t>
      </w:r>
    </w:p>
    <w:sectPr w:rsidR="00FB283D" w:rsidSect="00CA0EE3">
      <w:headerReference w:type="default" r:id="rId17"/>
      <w:footerReference w:type="default" r:id="rId18"/>
      <w:type w:val="continuous"/>
      <w:pgSz w:w="12242" w:h="15842" w:code="1"/>
      <w:pgMar w:top="1985" w:right="737" w:bottom="1134" w:left="2665" w:header="709" w:footer="567" w:gutter="0"/>
      <w:pgNumType w:start="1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3FCCD3" w14:textId="77777777" w:rsidR="00355A2D" w:rsidRDefault="00355A2D">
      <w:r>
        <w:separator/>
      </w:r>
    </w:p>
  </w:endnote>
  <w:endnote w:type="continuationSeparator" w:id="0">
    <w:p w14:paraId="0A86AB1F" w14:textId="77777777" w:rsidR="00355A2D" w:rsidRDefault="00355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FDC1" w14:textId="77777777" w:rsidR="00FB283D" w:rsidRDefault="00FB283D">
    <w:pPr>
      <w:pStyle w:val="Footer"/>
    </w:pPr>
    <w:r>
      <w:t>© Grant Thornton LLP</w:t>
    </w:r>
  </w:p>
  <w:p w14:paraId="04D8FDC2" w14:textId="77777777" w:rsidR="00FB283D" w:rsidRDefault="00FB283D">
    <w:pPr>
      <w:pStyle w:val="Footer"/>
    </w:pPr>
    <w:r>
      <w:t>All rights reserved</w:t>
    </w:r>
  </w:p>
  <w:p w14:paraId="04D8FDC3" w14:textId="77777777" w:rsidR="00FB283D" w:rsidRDefault="00FB283D">
    <w:pPr>
      <w:pStyle w:val="Footer"/>
    </w:pPr>
    <w:r>
      <w:t>U.S. member firm of Grant Thornton International Ltd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FDC5" w14:textId="77777777" w:rsidR="00FB283D" w:rsidRDefault="00FB283D" w:rsidP="002054E5">
    <w:pPr>
      <w:pStyle w:val="Footer"/>
    </w:pPr>
    <w:r>
      <w:t>© Grant Thornton LLP</w:t>
    </w:r>
  </w:p>
  <w:p w14:paraId="04D8FDC6" w14:textId="77777777" w:rsidR="00FB283D" w:rsidRDefault="00FB283D" w:rsidP="002054E5">
    <w:pPr>
      <w:pStyle w:val="Footer"/>
    </w:pPr>
    <w:r>
      <w:t>All rights reserved</w:t>
    </w:r>
  </w:p>
  <w:p w14:paraId="04D8FDC7" w14:textId="77777777" w:rsidR="00FB283D" w:rsidRPr="002054E5" w:rsidRDefault="00FB283D" w:rsidP="002054E5">
    <w:pPr>
      <w:pStyle w:val="Footer"/>
    </w:pPr>
    <w:r>
      <w:t>U.S. member firm of Grant Thornton International Ltd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FDCC" w14:textId="77777777" w:rsidR="00FB283D" w:rsidRDefault="00FB28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1F9784" w14:textId="77777777" w:rsidR="00355A2D" w:rsidRDefault="00355A2D">
      <w:r>
        <w:separator/>
      </w:r>
    </w:p>
  </w:footnote>
  <w:footnote w:type="continuationSeparator" w:id="0">
    <w:p w14:paraId="6AD56DAF" w14:textId="77777777" w:rsidR="00355A2D" w:rsidRDefault="00355A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FDC0" w14:textId="77777777" w:rsidR="00FB283D" w:rsidRDefault="00DD1413" w:rsidP="00D92F44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FB283D">
      <w:rPr>
        <w:noProof/>
      </w:rPr>
      <w:t>1</w:t>
    </w:r>
    <w:r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FDC4" w14:textId="77777777" w:rsidR="00FB283D" w:rsidRDefault="00DD1413">
    <w:pPr>
      <w:pStyle w:val="Header"/>
    </w:pPr>
    <w:r>
      <w:rPr>
        <w:noProof/>
      </w:rPr>
      <w:drawing>
        <wp:inline distT="0" distB="0" distL="0" distR="0" wp14:anchorId="04D8FDCD" wp14:editId="04D8FDCE">
          <wp:extent cx="1828800" cy="829733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Tlogo-strapline-CMYK-Small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28800" cy="8297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FDC8" w14:textId="77777777" w:rsidR="00FB283D" w:rsidRDefault="00FB283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FDC9" w14:textId="77777777" w:rsidR="00FB283D" w:rsidRDefault="00FB283D">
    <w:pPr>
      <w:pStyle w:val="Header"/>
    </w:pPr>
    <w:r>
      <w:tab/>
    </w:r>
    <w:r w:rsidR="00B27C40">
      <w:rPr>
        <w:rStyle w:val="PageNumber"/>
        <w:rFonts w:cs="Arial"/>
      </w:rPr>
      <w:fldChar w:fldCharType="begin"/>
    </w:r>
    <w:r>
      <w:rPr>
        <w:rStyle w:val="PageNumber"/>
        <w:rFonts w:cs="Arial"/>
      </w:rPr>
      <w:instrText xml:space="preserve"> PAGE </w:instrText>
    </w:r>
    <w:r w:rsidR="00B27C40">
      <w:rPr>
        <w:rStyle w:val="PageNumber"/>
        <w:rFonts w:cs="Arial"/>
      </w:rPr>
      <w:fldChar w:fldCharType="separate"/>
    </w:r>
    <w:r>
      <w:rPr>
        <w:rStyle w:val="PageNumber"/>
        <w:rFonts w:cs="Arial"/>
        <w:noProof/>
      </w:rPr>
      <w:t>3</w:t>
    </w:r>
    <w:r w:rsidR="00B27C40">
      <w:rPr>
        <w:rStyle w:val="PageNumber"/>
        <w:rFonts w:cs="Arial"/>
      </w:rPr>
      <w:fldChar w:fldCharType="end"/>
    </w:r>
  </w:p>
  <w:p w14:paraId="04D8FDCA" w14:textId="77777777" w:rsidR="00FB283D" w:rsidRDefault="00FB283D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D8FDCB" w14:textId="77777777" w:rsidR="00FB283D" w:rsidRDefault="00FB28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6688E2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1" w15:restartNumberingAfterBreak="0">
    <w:nsid w:val="FFFFFF7F"/>
    <w:multiLevelType w:val="singleLevel"/>
    <w:tmpl w:val="9B66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2" w15:restartNumberingAfterBreak="0">
    <w:nsid w:val="FFFFFF83"/>
    <w:multiLevelType w:val="singleLevel"/>
    <w:tmpl w:val="E8A2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FFFFFF88"/>
    <w:multiLevelType w:val="singleLevel"/>
    <w:tmpl w:val="922AE4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4" w15:restartNumberingAfterBreak="0">
    <w:nsid w:val="FFFFFF89"/>
    <w:multiLevelType w:val="singleLevel"/>
    <w:tmpl w:val="823CDF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CD4187"/>
    <w:multiLevelType w:val="multilevel"/>
    <w:tmpl w:val="693227E4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6AF5E4B"/>
    <w:multiLevelType w:val="multilevel"/>
    <w:tmpl w:val="21865640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7" w15:restartNumberingAfterBreak="0">
    <w:nsid w:val="2EE7119D"/>
    <w:multiLevelType w:val="hybridMultilevel"/>
    <w:tmpl w:val="C242D34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43D545A"/>
    <w:multiLevelType w:val="multilevel"/>
    <w:tmpl w:val="4484EAB8"/>
    <w:lvl w:ilvl="0">
      <w:start w:val="1"/>
      <w:numFmt w:val="upperRoman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9" w15:restartNumberingAfterBreak="0">
    <w:nsid w:val="387A6AE0"/>
    <w:multiLevelType w:val="multilevel"/>
    <w:tmpl w:val="917A5788"/>
    <w:lvl w:ilvl="0">
      <w:start w:val="1"/>
      <w:numFmt w:val="decimal"/>
      <w:pStyle w:val="NumberedHeading1"/>
      <w:lvlText w:val="%1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851"/>
        </w:tabs>
        <w:ind w:left="851" w:hanging="851"/>
      </w:pPr>
      <w:rPr>
        <w:rFonts w:cs="Times New Roman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0" w15:restartNumberingAfterBreak="0">
    <w:nsid w:val="47874A54"/>
    <w:multiLevelType w:val="hybridMultilevel"/>
    <w:tmpl w:val="8C54D7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6E13A5"/>
    <w:multiLevelType w:val="hybridMultilevel"/>
    <w:tmpl w:val="B22CE00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594E96"/>
    <w:multiLevelType w:val="multilevel"/>
    <w:tmpl w:val="45821930"/>
    <w:lvl w:ilvl="0">
      <w:start w:val="1"/>
      <w:numFmt w:val="decimal"/>
      <w:pStyle w:val="ListNumber"/>
      <w:lvlText w:val="%1"/>
      <w:lvlJc w:val="left"/>
      <w:pPr>
        <w:tabs>
          <w:tab w:val="num" w:pos="357"/>
        </w:tabs>
        <w:ind w:left="357" w:hanging="357"/>
      </w:pPr>
      <w:rPr>
        <w:rFonts w:cs="Times New Roman"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714"/>
        </w:tabs>
        <w:ind w:left="714" w:hanging="357"/>
      </w:pPr>
      <w:rPr>
        <w:rFonts w:cs="Times New Roman"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072"/>
        </w:tabs>
        <w:ind w:left="1072" w:hanging="358"/>
      </w:pPr>
      <w:rPr>
        <w:rFonts w:cs="Times New Roman" w:hint="default"/>
      </w:rPr>
    </w:lvl>
    <w:lvl w:ilvl="3">
      <w:start w:val="1"/>
      <w:numFmt w:val="decimal"/>
      <w:lvlText w:val="%1.%2.%3.%4"/>
      <w:lvlJc w:val="right"/>
      <w:pPr>
        <w:tabs>
          <w:tab w:val="num" w:pos="3969"/>
        </w:tabs>
        <w:ind w:left="3969" w:hanging="1361"/>
      </w:pPr>
      <w:rPr>
        <w:rFonts w:cs="Times New Roman" w:hint="default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 w:hint="default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 w:hint="default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5"/>
  </w:num>
  <w:num w:numId="22">
    <w:abstractNumId w:val="9"/>
  </w:num>
  <w:num w:numId="23">
    <w:abstractNumId w:val="8"/>
  </w:num>
  <w:num w:numId="24">
    <w:abstractNumId w:val="5"/>
  </w:num>
  <w:num w:numId="25">
    <w:abstractNumId w:val="12"/>
  </w:num>
  <w:num w:numId="26">
    <w:abstractNumId w:val="6"/>
  </w:num>
  <w:num w:numId="27">
    <w:abstractNumId w:val="10"/>
  </w:num>
  <w:num w:numId="28">
    <w:abstractNumId w:val="11"/>
  </w:num>
  <w:num w:numId="29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v_designation" w:val="x㊡丼㊸䷼㊸Ұx㊡䰜㊸ile:///D:\Documents\US27679\TAS\2苴ߍx㊡䰜㊸:\Documents\US27679\TAS\2荴ߍx㊡䰜㊸2菴ߍx㊡䰜㊸2葴ߍ_x000a_KUk庯苀ߍ茔ߍ荨ߍ莼"/>
    <w:docVar w:name="dv_logo_file" w:val="䅸㍐ⶨʧ䉘㍐鎤㊦䉸㍐鎤㊦䊘㍐ﲰ㊌䏸㍐鑤㊦䞘㍐ⶐʧ乘㍐鑤㊦乸㍐⵸ʧ亘㍐䏠"/>
    <w:docVar w:name="dv_office" w:val="뜼㊣ÿÿÿÿÿÿÿÿÿÿÿÿÿÿÿÿȂĂāĀĂȂĂ﷽ýÿ﷼þ﻾þ﷽þ﷾ý﻾ý﷽þ﻽þ﻿ý﷽ÿﳿÿÿ﷽ý﻾þ﷼þԅĀԅȁẵȂ́ȅԅԅĀ﫺úÿﯹý﻾þﳻýﯽû﷽ûﯼýﷻþﳿû﫺ÿÿÿ﫺ú﻾þﯹý܇Ā܈̂ȅԄȃЁ̈܇܈Āøÿ臨ý﻾þﯺý﫽ú﷼ú﫻üﳹýﳾùÿÿÿø﻾þ臨ýਊ_x000a_ȁ਋Ђȇ܆̄؂ԋ_x000a_ਊ_x000a_਋ȁõÿü﻾ý立ü÷ﳻøûﯷü﫾÷ÿÿÿõ﻾ýüఌ́఍ԃ̉ࠇЅࠃ ؎ఌ఍́óÿû﻾ýûöﯺöúﯶü茶öÿÿÿó﻾ýû༏Ёထ ܄Ћଉԇ ਄ࠑ༏ထ Ёðÿú﷾ýûôﯹõù﫴ûóÿÿÿð﷾ýúᄑЂሓࠄЍഊ؈_x000a_଄_x000a_औᄑሓЂîÿú﷽üúò﫸óø鱗ûòÿÿÿî﷽üúᐔԂ ᔖ_x000a_ਅԏ༌܉അଗ_x000a__x000a_ᐔᔖ_x000a_Ԃ ëÿù﷽üùð立ñ÷úðÿÿÿë﷽üùᘖ؂_x000a_᜙ਆؐဍࠊ_x000a_༅చᘖ᜙؂_x000a_éÿù﷽üùï臨ð÷úïÿÿÿé﷽üùᤙ؃᨜ఇܓጏऌᄆฝᤙ᨜؃æÿø﷽üøíîöùìÿÿÿæ﷽üøᰜ܃_x000a_Ḡจࠕᔑ਍ጇ༡ᰜḠ܃_x000a_ãÿ÷ﳽû÷ëìôøêÿ헿ÿÿãﳽû÷Ḟࠃ•จࠗᘒ ଎ᐇဣḞ•ࠃáÿöﳽû÷éëôøèÿ틿ÿÿáﳽûö℡!ऄ⌦ဉङ ᤔ_x000a_ఐᘈሧ!℡!⌦ऄÞÿöﳼúöçéó÷çÿ췿ÿÿÞﳼúö⌣#ऄ┨ᄊਛ ᨕ഑᠉ጩ#⌣#┨ऄÜÿõﳼúöæèò÷åÿ쫿ÿÿÜﳼúõ☦&amp;਄⠫ሊਝ_x000a_ᴗณᨉᔭ&amp;☦&amp;⠫਄Ùÿôﳼúõäæñöãÿ웿ÿÿÙﳼúô⠨(ଅ⨮ᐋଟḘ༔ᬊ ᘯ(⠨(⨮ଅퟗ×ÿôﯼúôâäðöáퟗÿ쏿ÿÿퟗ×ﯼúô⬫+అ⸱ᔌ డ‚_x000a_ပᴋ&quot;ᠳ+⬫+⸱అ퓔Ôÿóﯼùóàâïõß퓔ÿ뻿ÿÿ퓔Ôﯼùóⴭ-అ〴ᘌ&quot;ഢ∛ᄖἋ$ᤵ-ⴭ-〴అ틒ÒÿòﯼùóßáîõÞ틒ÿ믿ÿÿ틒Òﯼùò〰0ആ㌷᠍$ഥ_x000a_␝ሗℌ&amp;ᬹ0〰0㌷ആ쿏ÏÿñﯻùòÝßíôÜ쿏ÿ럿ÿÿ쿏Ïﯻùñ㌳3ฆ㘺!ᤎ&amp;ว✟ጙ ⌍)᰼3㌳3㘺!ฆ쳌ÌÿñﯻøñÛÝìóÙ쳌ÿ닿ÿÿ쳌Ìﯻøñ㔵5༆㤽&quot;ᨏ(༩⠠ᐚ!␍+ᴾ5㔵5㤽&quot;༆쫊ÊÿퟃðﯻøñÙÜëóØ쫊ÿ꿿ÿÿ쫊Êﯻøퟃð㠸8༆㱀$ᰐ*ါ⨢ᔛ#☎-ὂ8㠸8㱀$༆쟇Çÿ헀ï﫻øð×ÚêòÖ쟇ÿ꯿ÿÿ쟇Ç﫻ø헀ï㨺:ဇ㹃&amp;ᰐ,ိⰣᘜ%⠏/⁅:㨺:㹃&amp;ဇ업Åÿ펾ï﫻÷ð훰ÖÙéòÔ업ÿꣿÿÿ업Å﫻÷펾ï㴽=ᄇ䅆(ḑ.ᄯ⸥᜞'⨏1≈=㴽=䅆(ᄇ싂Âÿ톺î﫻÷ï퓰Ô×èñÒ싂ÿꏿÿÿ싂Â﫻÷톺î㼿?ᄇ䍈)ἒ/ሰ〦᠟(⬐3⍊?㼿?䍈)ᄇ샀Àÿ킸í﫺÷î폯ÒÕèñÐ샀ÿꃿÿÿ샀À﫺÷킸í䉂Bለ 䝌+ℓ2ሳ㈨ᤡ*ⴑ5╎B!!䉂B䝌+ለ 붽½ÿ캵ì﫺÷î퇮ÐÓ훞çðÏ붽ÿ鳿ÿÿ붽½﫺÷캵ì䑄Dገ!䥎,∓3ጴ㐩ᨡ+⼑7♐D&quot;&quot;䑄D䥎,ገ!뮻»ÿ첳ì狀öí탮ÏÒ헝æïÍ뮻ÿ駿ÿÿ뮻»狀ö첳ì䝇Gᐈ&quot;䱒.⌔6ᐷ㘫ᬣ-ㄒ9⡔G##䝇G䱒.ᐈ&quot;뢸¸ÿ쪯ë狀öì췭ÍÐ폛åïË뢸ÿ铿ÿÿ뢸¸狀ö쪯ë䥉Iᐈ#乔0␕7ᔸ㠭ᰤ.㈒;⥖I$$䥉I乔0ᐈ#뚶¶ÿ좭ê狀öì쳭ÌÏ틚äîÉ뚶ÿ釿ÿÿ뚶¶狀ö좭ê䱌Lᔉ%兗1☕9ᔻ㨮ᴦ0㐓=⩚L&amp;&amp;䱌L兗1ᔉ%뎳³ÿ욪ê粒õë쫬ÉÍ탙ãîÇ뎳ÿ跿ÿÿ뎳³粒õ욪ê住Oᘉ&amp;啛4✖&lt;ᘽ㰰ḧ2㘔@ⱝO''住O啛4ᘉ&amp;낰°ÿ쒦é粒õ퟈ê죫ÇË컗âíÅ낰ÿ裿ÿÿ낰°粒õ쒦é兑Qᘉ'坝5⠗=᜿㸲Ἠ3㠕AⵠQ((兑Q坝5ᘉ'꺮®ÿ스èõ훇ê쟫ÆÊ췖áíÄ꺮ÿ藿ÿÿ꺮®õ스è呔Tᜊ)婡7⨘?ᡁ䀳 5㨕D⽤T**呔T婡7ᜊ)ꮫ«ÿ삡çõ헄é쓪ÄÈ쯔àìÁꮫÿ臿ÿÿꮫ«õ삡ç噖V᠊)屣8⬘Aᡂ䄵Å7㬖EてV++噖V屣8᠊)ꦩ©ÿ뾟çô퓃è쏩ÂÆ쫔ßëÀꦩÿ绿ÿÿꦩ©ô뾟ç奙Yᤊ+彦:ⰙC᥅䐶∬9㴗H㉩Y,,奙Y彦:ᤊ+ꚦ¦ÿ벛æô틁è쇩ÀÄ죒Þë¾ꚦÿ秿ÿÿꚦ¦ô벛æ孛[ᤋ,扩;ⴚEᩆ䔸⌭:㼗I㍬[--孛[扩;ᤋ,꒤¤ÿ뮙æô톿ç샨¿Ã쟑Ýê¼꒤ÿ盿ÿÿ꒤¤ô뮙æ幞^ᨋ-敬=⼛Gᭉ䠺␮&lt;䄘L㕯^//幞^敬=ᨋ-ꆡ¡ÿ릖åó킾æ뻧½Á에Üêºꆡÿ狿ÿÿꆡ¡ó릖å恠`ᬋ.杯?〛Iᭊ䤻┯=䈘M㙲`00恠`杯?ᬋ.龟ÿ랔äó쾼æ볧»À쓏Üé퟼¹龟ÿ濿ÿÿ龟ó랔ä捣cᰌ0橲AㄜKᱍ䬽☱?䐙P㝵c11捣c橲Aᰌ0鲜ÿ떐ãó춺å뫦¹¾싍Ûè훼·鲜ÿ櫿ÿÿ鲜ó떐ã晦fᴌ1湶C㌝Mᵏ丿 ✳A䘚R㥹f33晦f湶Cᴌ1香ÿ뎍âò첸ä룥·¼샌Ùè퓻´香ÿ替ÿÿ香ò뎍â桨hᴌ2灸D㐝OṐ佀 ⠴B䠚T㩻h44桨h灸Dᴌ2鞗ÿ놋âò쮷ä럥¶»뿋Ùç폻³鞗ÿ揿ÿÿ鞗ò놋â歫kḍ4獻F㔞Qṓ剂!⤵D䨛V㱿k55歫k獻Fḍ4钔ÿ꾇áò즵ã뗤´¹뷉Øç틻±钔ÿ廿ÿÿ钔ò꾇á浭mἍ5畾G㘟Sὔ千&quot;⨶E䬜X㶁m66浭m畾GἍ5銒ÿ꺅áò좳â돤²·볈×æ퇻¯銒ÿ寿ÿÿ銒ò꺅á灰pἍ6碁I㠠U⁗啅#⬸G䴜Z㾅p88灰p碁IἍ6辏ÿꮂàñ잱â뇣°µ뫇Öæ탻­辏ÿ埿ÿÿ辏ñꮂà牲r‎7窃J㤠W⁘坆$ⰹI伝\䂇r99牲r窃J‎7趍ÿꪀßñ우á냢¯´맆Õå쿻¬趍ÿ哿ÿÿ趍ñꪀß畵uℎ9纇L㨡Y⅛ 奈$ⴺJ儞^䊋u::畵u纇Lℎ9誊ÿ꡼Þñ쒮à껢­²럄Ôä컻ª誊ÿ俿ÿÿ誊ñ꡼Þ睷wℎ:肉N㬢Z≜ 孉%ⴻL刞`䎍w;;睷w肉Nℎ:袈ÿꙺÞð쎬à곡«±뛃Óä췻¨袈ÿ䳿ÿÿ袈ðꙺÞ空z∎;莍P㴣]⍟!嵋&amp;⼽N吟b䒑z==空z莍P∎;薅ÿꑷÝð슪ßꫡ©¯듂Ò힨ã쳻¦薅ÿ䣿ÿÿ薅ðꑷÝ籼|⌏&lt;薏Q㸣^⍠&quot;彌'⼾O嘠d䚓|&gt;&gt;籼|薏Q⌏&lt;莃ÿꉴÜð솩Þꧠ¨®돁Ñ횧ã쯻¤莃ÿ䗿ÿÿ莃ðꉴÜ罿␏&gt;覓S㼤`③#慎(ㄿQ堠g䞗??罿覓S␏&gt;肀ÿꁱÜï뾧Þ꟟¦¬놿Ð향â쫻¢肀ÿ䃿ÿÿ肀ïꁱÜ节␏?貖U䄥c╥#捐)㉁S娡i䦚AA节貖U␏?絽}ÿ鹮Ûï뺥Ýꗟ¤ª꾾Ï풣â짻 絽ÿ㳿ÿÿ絽}ï鹮Û蒄┐@躘V䈦d♦$救)㉂T嬢k䪝BB蒄躘V┐@筻{ÿ鵬Úï붣Üꓞ¢¨꺽Î펡á죻筻ÿ㧿ÿÿ筻{ï鵬Ú螇☐A醜X䌦g♩%杓*㑃V崢m䲠CC螇醜X☐A硸xÿ驨Ùï뮡Üꋝ §겻Í튟à쟺硸ÿ㓿ÿÿ硸xï驨Ù覉☐C鎞Z䐧h❪%桔+㑄W弣o䶢DD覉鎞Z☐C癶vÿ饦Ùî몠Ûꃝ¥ꮺÍ튞à웺癶ÿㇿÿÿ癶vî饦Ù貌✑D鞢\䘨j⡭&amp;歖,㙆Y愤q侦FF貌鞢\✑D獳sÿ陣Øî릞Ú黜£ꦹÌ톜ß엺獳ÿⷿÿÿ獳sî陣Ø躎⠑E颣]䜨l⡮'汗,㙇[戤s傩GG躎颣]⠑E煱qÿ镠×î뢜Ú鷜¢ꢸË킚ß쓺煱ÿ⫿ÿÿ煱qî镠×醑⤑G骥a䠩n⥰(潙-㝈\搥u冬HH醑骥a⤑G湮nÿ鍝×í랚Ù鯛 ꚶÊ쾘Þ쏺湮ÿ◿ÿÿ湮ní鍝×鎓⤒G鲧c䤪p⩲(灚.㡉^昦w厯II鎓鲧c⤒G汬lÿ酛Öí뚙Ù駚ퟅꖵÉ쾗Þ싺汬ÿ⋿ÿÿ汬lí酛Ö隖⨒I麩g䬫r⭴)獜/㥋`栦y咲KK隖麩g⨒I楩iÿ轘Õí뒗Ø韚ퟄꎴÈ캔Ý쇺楩ÿỿÿÿ楩ií轘Õ香⬒Jꂫj䰬tⱷ*畞0㭌b樧|嚶LL香ꂫj⬒J晦fÿ赔Ôì뎕×闙훂ꆲÇ춒Ü뿺晦ÿ᧿ÿÿ晦fì赔Ô鮛ⰓKꊬm䴬vⱸ*癟0㭍c欨}垸MM鮛ꊬmⰓK摤dÿ譒Ôì늓Ö铘헂ꂱÆ첑Ü뿺摤ÿ᛿ÿÿ摤dì譒Ô麞ⰓM꒮p伭x⵻+祡1㵏e洨妼OO麞꒮pⰓM慡aÿ襏Óì낑Ö鋘퓀麰Å쮏Û뷺慡ÿዿÿÿ慡aì襏Óꂠ ⴓNꚯr倮z⹼,穢2㵐f漩媾 PPꂠ ꚯrⴓN彟_ÿ行Òì꾐Õ郗퓀鶯Ä쪍Û볺彟ÿ࿿ÿÿ彟_ì行Òꎣ£⸔Oꢱv儮|⹾-絤3缯柙 ·[[랷·뚾㐖Y䡈Hÿ眳ÌéꒀÏ臑캶辣¼썽Ö돹z䡈ÿëëÿ䡈Hé眳Ì몺º㐖[맀崵㖐3蹲:䝝w脰槝 º]]몺º맀㐖[䕅Eÿ甲ÉéꉾÎ绑}춵趢»쉻Õ당w䕅ÿççÿ䕅Eé甲É벼¼㔗\뫂帶㚒3遴;䡞x舰櫟 ¼^^벼¼뫂㔗\䍃Cÿ猱ÇèꅽÎ緐{첵財º셺Õ뇹v䍃ÿääÿ䍃Cè猱Ç뾿¿㘗]별弶㚔4鉶&lt;䥟z萱泣_x000a_¿__뾿¿별㘗]䁀@ÿ焰ÃèꁻÍ篏y첳誟¹쁸Ô냹t䁀ÿßßÿ䁀@è焰Ã쇁Á㘗^뻅怷㞖5鍷&lt;䩠{蘱淥_x000a_Á``쇁Á뻅㘗^㸾&gt;ÿ瀰Áè齹Í竏x쮳覞¸쁶Ó꿹r㸾ÿÜÜÿ㸾&gt;è瀰Á쓄Ä㜗_샇戸㢘6陹=䭢}蠲滩_x000a_Äbb쓄Ä샇㜗_㬻;ÿ港¾ç鵷Ì磎v쪱螝·뽴Ó그p㬻ÿØØÿ㬻;ç港¾웆Æ㠘`쇈挸㦚6靺&gt;䱣褳 濫_x000a_Æcc웆Æ쇈㠘`㤹9ÿ洮¼ç鱶Ë盎t쪱}蚜¶빳Ò그o㤹ÿÕÕÿ㤹9ç洮¼짉É㤘b쓊¢搹㦜7驼?䵤謳£燯_x000a_Édd짉É쓊¢㤘b㘶6ÿ欮¸ç魴Ë瓍r즯|蒚µ뵰Ò꯸l㘶ÿÐÐÿ㘶6ç欮¸쳌Ì㨘c워¥昺㪞8鱾@书贴¥珲_x000a_Ìff쳌Ì워¥㨘c㌳3ÿ椭µæ饲Ê狌p좮z芙´뱮Ñ꫸j㌳ÿÌÌÿ㌳3æ椭µ컎Î㨙d쟍¨朻㮠8鵿@佧輵§瓴Îgg컎Î쟍¨㨙dㄱ1ÿ栬³æ顰É燌n좭x膘³뭭Ñ꧸iㄱÿÉÉÿㄱ1æ栬³퇑Ñ㬙f쫏«格㲢9ꂁA偨鄵©直Ñhh퇑Ñ쫏«㬙f⸮.ÿ昫¯æ靮È濋m재v羖²멫Ð꣸g⸮ÿÄÄÿ⸮.æ昫¯폓Ó㰙g쯑­椼¡㲤:ꆂB兩鈶«矴Óii폓Ó쯑­㰙gⰬ,ÿ攫­æ陭È淊k욬u纕²멩ÏꟸeⰬÿÁÁÿⰬ,æ攫­훖Ö㰚h췓±欽£㶦;ꒄC剫鐷­竵Ökk훖Ö췓±㰚h⤩)ÿ挪ªå鑫Ç毊i얪s粔±륧Ï꛸c⤩ÿ½½ÿ⤩)å挪ªØ㴚i쿔³氾¥㺨;ꖅD卬锷¯篵ØllØ쿔³㴚i✧'ÿ愩¨å鍩Ç櫉h얩r箓°롦Îꗸb✧ÿººÿ✧'å愩¨Û㸚k퇖·派§㾪&lt;ꢇE呭頸±緵ÛmmÛ퇖·㸚k␤$ÿ弩¤å鉧Æ棉f쒨p禑¯띤Îꓸ_␤ÿµµÿ␤$å弩¤Ý㸛l틗¹渿¨㾬=ꦈE啮餹³绵ÝnnÝ틗¹㸛l∢&quot;ÿ帨¢ä酦Å曈d쒨o碐®띢Íꏸ^∢ÿ²²ÿ∢&quot;ä帨¢à㼛m헙½灀«䂮=ꮊF噰鬹¶胵 àppà헙½㼛m἟ÿ尧ä轤Å擇b쎦m皏­뙠Íꋸ\἟ÿ®®ÿ἟ä尧â䀛n훛¿煀¬䆰&gt;궋G坱鰺·苵#âqqâ훛¿䀛nᴝÿ嬧ä蹢Ä揇a슦k疎¬땟ÌꇸZᴝÿ««ÿᴝä嬧å䄜pÂ牁®䆲?꾍H塲鼻º蓵'årråÂ䄜pᨚÿ夦ã赠Ã懆^솤i玌«둝ËꃷXᨚÿ¦¦ÿᨚã夦è䈜qÆ瑂±䊴@놏I奴ꄻ¼蛵*èttèÆ䈜q᜗ÿ圥ã譞Ã必]솣g熋ª덛Ë鿷V᜗ÿ¢¢ÿ᜗ã圥ê䈜rÈ畃²䎶@뎐I婵ꈼ¾蟶,êuuêÈ䈜rᔕÿ嘤ã詝Â巅[삢f炊©뉙Ê黷Uᔕÿÿᔕã嘤í䌜sË癄µ䒸A떒K孶ꐽÀ觶0ívvíË䌜sሒÿ吤â襛Á峄Y뾡d溈¨녗Ê鷷Rሒÿÿሒâ吤ï䐝tÎ睄¶䒺B뚓L屷ꔽÁ諶2ïwwïÎ䐝tတÿ刣â衙Á嫄X뾡c涇§녖É鳷Qတÿÿတâ刣ò䐝vÑ祅¸䖼B뚔N嵹ꝀÂ賶6òyyòÑ䐝v഍_x000a_ÿ儢â蝘À壃U뺟a殆¦끔É鯷O഍ÿÿ഍_x000a_â儢ô䔝wÔ穆¹䞽D랕P幺ꝁÃ軶8ôzzôÔ䔝wଋÿ伢â虖¿埂T뺟`檅¦꽒È髷Mଋÿÿଋâ伢÷䘞x×籈º䦽F뢗R彻ꡄÄ郶&lt;÷{{÷×䘞xࠈÿ䴡á葔¿哂R붝^梃¥깐Ç駷Kࠈÿÿࠈá䴡粒ù䘞yÙ絊»䪾H릗T恼ꥅÄ釶&gt;ù||粒ùÙ䘞y؆ÿ䰠á荓¾叁Q벜\枂¤굏Ç飷J؆ÿÿ؆á䰠ﳼü䜞{Ý繌¼䶿J몙V慾 ꩈÅ鏶Bü~~ﳼüÝ䜞{̃ÿ䨠á腐½净N뮛Z斁£걍Æ雷G̃ÿÿ̃á䨠ÿ䤟}á腏½僀M뮛Y撀¢걋Æ雷Fÿÿá䤟}ÿ䤟}á腏½僀M뮛Y撀¢걋Æ雷Fÿÿá䤟}聪 开"/>
    <w:docVar w:name="dv_page_header" w:val="x㊡丼㊸䷼㊸Ұx㊡䰜㊸ile:///D:\Documents\US27679\TAS\2苴ߍx㊡䰜㊸:\Documents\US27679\TAS\2荴ߍx㊡䰜㊸2菴ߍx㊡䰜㊸2葴ߍ_x000a_KUk庯苀ߍ茔ߍ荨ߍ莼S27679\TAS\WRD0000.tmp2昴úx㊡䰜㊸2暴úx㊡䰜㊸2朴úࠀ庯斀ú旔ú昨ú晼"/>
    <w:docVar w:name="dv_service" w:val="@Ř"/>
    <w:docVar w:name="dv_statement" w:val="Ŭ_x000a_ﶠΡ뿀ʫ﯈Ρ0րﶀΡ0ΡຠచﺐΡﲐΡ˃Gþ䙀཯壄㊧塬㊧˃GþG˃GþHGG_x000a_ﺐΡ뿀ʫ耈࣏ﲸΡ  1ƏGﹰΡ̰ﾀΡ"/>
    <w:docVar w:name="dv_trad_fax" w:val="x㊡丼㊸䷼㊸Ұx㊡䰜㊸ile:///D:\Documents\US27679\TAS\2苴ߍx㊡䰜㊸:\Documents\US27679\TAS\2荴ߍx㊡䰜㊸2菴ߍx㊡䰜㊸2葴ߍ_x000a_KUk庯苀ߍ茔ߍ荨ߍ莼S27679\TAS\WRD0000.tmp2昴úx㊡䰜㊸2暴úx㊡䰜㊸2朴úࠀ庯斀ú旔ú昨ú晼㊸2菴ߍx㊡䰜㊸2葴ߍ_x000a_KUk"/>
    <w:docVar w:name="dv_trad_web" w:val="T뼠Λ넠Λź⠠࿜梴㉦뾄Λ뻰Λ᭜두࿞Λ븈ΛꀪΛ"/>
  </w:docVars>
  <w:rsids>
    <w:rsidRoot w:val="003807DF"/>
    <w:rsid w:val="00001C59"/>
    <w:rsid w:val="00004129"/>
    <w:rsid w:val="0001681C"/>
    <w:rsid w:val="00022473"/>
    <w:rsid w:val="00024FF7"/>
    <w:rsid w:val="00027E60"/>
    <w:rsid w:val="00033354"/>
    <w:rsid w:val="0008196D"/>
    <w:rsid w:val="000930B8"/>
    <w:rsid w:val="00095E90"/>
    <w:rsid w:val="00096B5F"/>
    <w:rsid w:val="000D59AD"/>
    <w:rsid w:val="000E6B38"/>
    <w:rsid w:val="000F040E"/>
    <w:rsid w:val="000F51DF"/>
    <w:rsid w:val="00107ADA"/>
    <w:rsid w:val="00107AEE"/>
    <w:rsid w:val="001122B2"/>
    <w:rsid w:val="00113394"/>
    <w:rsid w:val="001246E7"/>
    <w:rsid w:val="00134B23"/>
    <w:rsid w:val="00135F6A"/>
    <w:rsid w:val="00156208"/>
    <w:rsid w:val="00162F61"/>
    <w:rsid w:val="001722FC"/>
    <w:rsid w:val="00192834"/>
    <w:rsid w:val="001A4B14"/>
    <w:rsid w:val="001B1A2A"/>
    <w:rsid w:val="001C374E"/>
    <w:rsid w:val="001C5651"/>
    <w:rsid w:val="001D0497"/>
    <w:rsid w:val="001D5EBC"/>
    <w:rsid w:val="001F4B12"/>
    <w:rsid w:val="002054E5"/>
    <w:rsid w:val="00211ED0"/>
    <w:rsid w:val="00221741"/>
    <w:rsid w:val="00224A1A"/>
    <w:rsid w:val="00242E6C"/>
    <w:rsid w:val="00244BA1"/>
    <w:rsid w:val="002771BE"/>
    <w:rsid w:val="002868C2"/>
    <w:rsid w:val="00295858"/>
    <w:rsid w:val="002968CA"/>
    <w:rsid w:val="002A4426"/>
    <w:rsid w:val="002A450B"/>
    <w:rsid w:val="002A5989"/>
    <w:rsid w:val="002A5C3D"/>
    <w:rsid w:val="002B3130"/>
    <w:rsid w:val="002C6B44"/>
    <w:rsid w:val="002E1990"/>
    <w:rsid w:val="00321740"/>
    <w:rsid w:val="00322601"/>
    <w:rsid w:val="003269E7"/>
    <w:rsid w:val="0033725E"/>
    <w:rsid w:val="003546F4"/>
    <w:rsid w:val="00355A2D"/>
    <w:rsid w:val="00364EDC"/>
    <w:rsid w:val="003803ED"/>
    <w:rsid w:val="003807DF"/>
    <w:rsid w:val="00391E70"/>
    <w:rsid w:val="003939EC"/>
    <w:rsid w:val="00393DB7"/>
    <w:rsid w:val="00395CB6"/>
    <w:rsid w:val="003A5C6E"/>
    <w:rsid w:val="003C0C87"/>
    <w:rsid w:val="003C3FC4"/>
    <w:rsid w:val="003D1519"/>
    <w:rsid w:val="003F735E"/>
    <w:rsid w:val="004002D6"/>
    <w:rsid w:val="0042507E"/>
    <w:rsid w:val="00431582"/>
    <w:rsid w:val="00435535"/>
    <w:rsid w:val="004450A0"/>
    <w:rsid w:val="00465329"/>
    <w:rsid w:val="004669C0"/>
    <w:rsid w:val="00471A85"/>
    <w:rsid w:val="004856F9"/>
    <w:rsid w:val="00486941"/>
    <w:rsid w:val="004931E0"/>
    <w:rsid w:val="00494553"/>
    <w:rsid w:val="004A3236"/>
    <w:rsid w:val="004A70F9"/>
    <w:rsid w:val="004B78B0"/>
    <w:rsid w:val="004C4A06"/>
    <w:rsid w:val="004D191C"/>
    <w:rsid w:val="004D6FB8"/>
    <w:rsid w:val="004F5FF7"/>
    <w:rsid w:val="00511F09"/>
    <w:rsid w:val="0052551B"/>
    <w:rsid w:val="00543126"/>
    <w:rsid w:val="005622A5"/>
    <w:rsid w:val="0057649E"/>
    <w:rsid w:val="00582729"/>
    <w:rsid w:val="00593D0F"/>
    <w:rsid w:val="005A31F7"/>
    <w:rsid w:val="005A6F4B"/>
    <w:rsid w:val="005B0860"/>
    <w:rsid w:val="005B3DC1"/>
    <w:rsid w:val="005B6D9D"/>
    <w:rsid w:val="005C72BA"/>
    <w:rsid w:val="005D451D"/>
    <w:rsid w:val="005D56F5"/>
    <w:rsid w:val="005E14A0"/>
    <w:rsid w:val="005E6EBE"/>
    <w:rsid w:val="00601309"/>
    <w:rsid w:val="00605E36"/>
    <w:rsid w:val="0061057B"/>
    <w:rsid w:val="006115C0"/>
    <w:rsid w:val="0061208C"/>
    <w:rsid w:val="00626ED3"/>
    <w:rsid w:val="00635C53"/>
    <w:rsid w:val="00644617"/>
    <w:rsid w:val="00646393"/>
    <w:rsid w:val="00646F70"/>
    <w:rsid w:val="00661951"/>
    <w:rsid w:val="0066435B"/>
    <w:rsid w:val="0066668A"/>
    <w:rsid w:val="006725D6"/>
    <w:rsid w:val="0067278C"/>
    <w:rsid w:val="00673C97"/>
    <w:rsid w:val="00682B01"/>
    <w:rsid w:val="0069090D"/>
    <w:rsid w:val="006A64D9"/>
    <w:rsid w:val="006B64B9"/>
    <w:rsid w:val="006B7F50"/>
    <w:rsid w:val="007112DA"/>
    <w:rsid w:val="00713714"/>
    <w:rsid w:val="0072209A"/>
    <w:rsid w:val="00723A3F"/>
    <w:rsid w:val="0073556A"/>
    <w:rsid w:val="00737B60"/>
    <w:rsid w:val="0074217F"/>
    <w:rsid w:val="00750FF8"/>
    <w:rsid w:val="00754B8D"/>
    <w:rsid w:val="00780B30"/>
    <w:rsid w:val="00782383"/>
    <w:rsid w:val="00787FD9"/>
    <w:rsid w:val="0079631A"/>
    <w:rsid w:val="00796C18"/>
    <w:rsid w:val="007A4CCB"/>
    <w:rsid w:val="007B29A4"/>
    <w:rsid w:val="007C07D6"/>
    <w:rsid w:val="007C24D7"/>
    <w:rsid w:val="00801122"/>
    <w:rsid w:val="008119EA"/>
    <w:rsid w:val="00813A61"/>
    <w:rsid w:val="00813F04"/>
    <w:rsid w:val="00815410"/>
    <w:rsid w:val="00815A4A"/>
    <w:rsid w:val="00823C90"/>
    <w:rsid w:val="0083010D"/>
    <w:rsid w:val="00846C44"/>
    <w:rsid w:val="00861F53"/>
    <w:rsid w:val="00863E90"/>
    <w:rsid w:val="00877BEB"/>
    <w:rsid w:val="00884578"/>
    <w:rsid w:val="00891B03"/>
    <w:rsid w:val="00896B14"/>
    <w:rsid w:val="008A4195"/>
    <w:rsid w:val="008A51D9"/>
    <w:rsid w:val="008B1665"/>
    <w:rsid w:val="008D245D"/>
    <w:rsid w:val="008E14ED"/>
    <w:rsid w:val="008F75E0"/>
    <w:rsid w:val="009030A2"/>
    <w:rsid w:val="009050AC"/>
    <w:rsid w:val="00906128"/>
    <w:rsid w:val="00924D04"/>
    <w:rsid w:val="0093414C"/>
    <w:rsid w:val="009406C7"/>
    <w:rsid w:val="0094164E"/>
    <w:rsid w:val="00942DB3"/>
    <w:rsid w:val="009442EC"/>
    <w:rsid w:val="00960F71"/>
    <w:rsid w:val="009630C7"/>
    <w:rsid w:val="00967B3B"/>
    <w:rsid w:val="00976D48"/>
    <w:rsid w:val="00985F92"/>
    <w:rsid w:val="00993420"/>
    <w:rsid w:val="009A2A2B"/>
    <w:rsid w:val="009B4F56"/>
    <w:rsid w:val="009B6E13"/>
    <w:rsid w:val="009C070E"/>
    <w:rsid w:val="009C6097"/>
    <w:rsid w:val="009E07B0"/>
    <w:rsid w:val="009F1B66"/>
    <w:rsid w:val="009F7AED"/>
    <w:rsid w:val="00A00630"/>
    <w:rsid w:val="00A00D4B"/>
    <w:rsid w:val="00A00EE6"/>
    <w:rsid w:val="00A0226E"/>
    <w:rsid w:val="00A2515F"/>
    <w:rsid w:val="00A3205C"/>
    <w:rsid w:val="00A54BC1"/>
    <w:rsid w:val="00A601A3"/>
    <w:rsid w:val="00A62040"/>
    <w:rsid w:val="00A732F5"/>
    <w:rsid w:val="00A7505B"/>
    <w:rsid w:val="00AA1E45"/>
    <w:rsid w:val="00AB20D4"/>
    <w:rsid w:val="00AC7DC7"/>
    <w:rsid w:val="00AD3B8D"/>
    <w:rsid w:val="00AE76CE"/>
    <w:rsid w:val="00AF1008"/>
    <w:rsid w:val="00AF1278"/>
    <w:rsid w:val="00B0189A"/>
    <w:rsid w:val="00B07124"/>
    <w:rsid w:val="00B1044A"/>
    <w:rsid w:val="00B17C54"/>
    <w:rsid w:val="00B2337B"/>
    <w:rsid w:val="00B27C40"/>
    <w:rsid w:val="00B30079"/>
    <w:rsid w:val="00B43C6A"/>
    <w:rsid w:val="00B553C3"/>
    <w:rsid w:val="00B61767"/>
    <w:rsid w:val="00B627DF"/>
    <w:rsid w:val="00B67E36"/>
    <w:rsid w:val="00B700B5"/>
    <w:rsid w:val="00B70198"/>
    <w:rsid w:val="00B822CD"/>
    <w:rsid w:val="00B9605A"/>
    <w:rsid w:val="00BA4C71"/>
    <w:rsid w:val="00BD5BB4"/>
    <w:rsid w:val="00BE122C"/>
    <w:rsid w:val="00BF312B"/>
    <w:rsid w:val="00C02463"/>
    <w:rsid w:val="00C1219F"/>
    <w:rsid w:val="00C25977"/>
    <w:rsid w:val="00C306A2"/>
    <w:rsid w:val="00C31C01"/>
    <w:rsid w:val="00C434D0"/>
    <w:rsid w:val="00C442A8"/>
    <w:rsid w:val="00C648E8"/>
    <w:rsid w:val="00C64E5F"/>
    <w:rsid w:val="00C71444"/>
    <w:rsid w:val="00C7634D"/>
    <w:rsid w:val="00C7790C"/>
    <w:rsid w:val="00C84EB2"/>
    <w:rsid w:val="00C94E9F"/>
    <w:rsid w:val="00CA0EE3"/>
    <w:rsid w:val="00CA2812"/>
    <w:rsid w:val="00CB38D8"/>
    <w:rsid w:val="00CC538B"/>
    <w:rsid w:val="00CC61B9"/>
    <w:rsid w:val="00CC7B0A"/>
    <w:rsid w:val="00CD0004"/>
    <w:rsid w:val="00CD3071"/>
    <w:rsid w:val="00CD39DA"/>
    <w:rsid w:val="00CF0A16"/>
    <w:rsid w:val="00D020F9"/>
    <w:rsid w:val="00D02DF0"/>
    <w:rsid w:val="00D0315C"/>
    <w:rsid w:val="00D0387E"/>
    <w:rsid w:val="00D03F5D"/>
    <w:rsid w:val="00D15F50"/>
    <w:rsid w:val="00D22966"/>
    <w:rsid w:val="00D31129"/>
    <w:rsid w:val="00D54A77"/>
    <w:rsid w:val="00D62F73"/>
    <w:rsid w:val="00D6428F"/>
    <w:rsid w:val="00D71340"/>
    <w:rsid w:val="00D80BFF"/>
    <w:rsid w:val="00D915ED"/>
    <w:rsid w:val="00D92A76"/>
    <w:rsid w:val="00D92F44"/>
    <w:rsid w:val="00DA2B5B"/>
    <w:rsid w:val="00DA644A"/>
    <w:rsid w:val="00DB263E"/>
    <w:rsid w:val="00DB4841"/>
    <w:rsid w:val="00DC2C46"/>
    <w:rsid w:val="00DD1413"/>
    <w:rsid w:val="00DD4E5C"/>
    <w:rsid w:val="00DF614E"/>
    <w:rsid w:val="00DF6187"/>
    <w:rsid w:val="00E02221"/>
    <w:rsid w:val="00E10689"/>
    <w:rsid w:val="00E1421A"/>
    <w:rsid w:val="00E2796A"/>
    <w:rsid w:val="00E36D6D"/>
    <w:rsid w:val="00E512B8"/>
    <w:rsid w:val="00E5215F"/>
    <w:rsid w:val="00E61C38"/>
    <w:rsid w:val="00E62492"/>
    <w:rsid w:val="00E65CC7"/>
    <w:rsid w:val="00E66707"/>
    <w:rsid w:val="00E70674"/>
    <w:rsid w:val="00EA4EDE"/>
    <w:rsid w:val="00EA6534"/>
    <w:rsid w:val="00EC308B"/>
    <w:rsid w:val="00ED50C7"/>
    <w:rsid w:val="00F0525E"/>
    <w:rsid w:val="00F1655C"/>
    <w:rsid w:val="00F16614"/>
    <w:rsid w:val="00F16CB2"/>
    <w:rsid w:val="00F24442"/>
    <w:rsid w:val="00F25635"/>
    <w:rsid w:val="00F41B9D"/>
    <w:rsid w:val="00F43D2E"/>
    <w:rsid w:val="00F551EA"/>
    <w:rsid w:val="00F60616"/>
    <w:rsid w:val="00F65360"/>
    <w:rsid w:val="00F8058F"/>
    <w:rsid w:val="00F835AC"/>
    <w:rsid w:val="00F86E56"/>
    <w:rsid w:val="00F90D0F"/>
    <w:rsid w:val="00F94A90"/>
    <w:rsid w:val="00F97C7B"/>
    <w:rsid w:val="00FA0FF2"/>
    <w:rsid w:val="00FB0353"/>
    <w:rsid w:val="00FB283D"/>
    <w:rsid w:val="00FD426C"/>
    <w:rsid w:val="00FF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:contact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4D8FD98"/>
  <w15:docId w15:val="{4B8679B8-D168-4A3C-BC29-46A633CF1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semiHidden="1" w:uiPriority="0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B01"/>
    <w:rPr>
      <w:rFonts w:ascii="Garamond" w:hAnsi="Garamond" w:cs="Arial"/>
      <w:szCs w:val="20"/>
    </w:rPr>
  </w:style>
  <w:style w:type="paragraph" w:styleId="Heading1">
    <w:name w:val="heading 1"/>
    <w:aliases w:val="h1,1 Heading 1,h1 chapter heading,A MAJOR/BOLD"/>
    <w:basedOn w:val="Normal"/>
    <w:next w:val="BodyText"/>
    <w:link w:val="Heading1Char"/>
    <w:qFormat/>
    <w:rsid w:val="00CD3071"/>
    <w:pPr>
      <w:keepNext/>
      <w:spacing w:line="260" w:lineRule="atLeast"/>
      <w:outlineLvl w:val="0"/>
    </w:pPr>
    <w:rPr>
      <w:rFonts w:ascii="Arial Black" w:hAnsi="Arial Black"/>
      <w:bCs/>
      <w:color w:val="4F2D7F"/>
      <w:kern w:val="32"/>
      <w:sz w:val="19"/>
      <w:szCs w:val="28"/>
    </w:rPr>
  </w:style>
  <w:style w:type="paragraph" w:styleId="Heading2">
    <w:name w:val="heading 2"/>
    <w:basedOn w:val="Heading1"/>
    <w:next w:val="BodyText"/>
    <w:link w:val="Heading2Char"/>
    <w:uiPriority w:val="99"/>
    <w:qFormat/>
    <w:rsid w:val="00CD3071"/>
    <w:pPr>
      <w:outlineLvl w:val="1"/>
    </w:pPr>
    <w:rPr>
      <w:bCs w:val="0"/>
      <w:color w:val="auto"/>
      <w:szCs w:val="24"/>
    </w:rPr>
  </w:style>
  <w:style w:type="paragraph" w:styleId="Heading3">
    <w:name w:val="heading 3"/>
    <w:basedOn w:val="Heading2"/>
    <w:next w:val="BodyText"/>
    <w:link w:val="Heading3Char"/>
    <w:uiPriority w:val="99"/>
    <w:qFormat/>
    <w:rsid w:val="00CD3071"/>
    <w:pPr>
      <w:outlineLvl w:val="2"/>
    </w:pPr>
    <w:rPr>
      <w:rFonts w:ascii="Arial" w:hAnsi="Arial"/>
      <w:bCs/>
      <w:szCs w:val="22"/>
    </w:rPr>
  </w:style>
  <w:style w:type="paragraph" w:styleId="Heading4">
    <w:name w:val="heading 4"/>
    <w:basedOn w:val="Heading3"/>
    <w:next w:val="BodyText"/>
    <w:link w:val="Heading4Char"/>
    <w:uiPriority w:val="99"/>
    <w:qFormat/>
    <w:rsid w:val="00CD3071"/>
    <w:pPr>
      <w:outlineLvl w:val="3"/>
    </w:pPr>
    <w:rPr>
      <w:bCs w:val="0"/>
      <w:i/>
    </w:rPr>
  </w:style>
  <w:style w:type="paragraph" w:styleId="Heading5">
    <w:name w:val="heading 5"/>
    <w:basedOn w:val="Normal"/>
    <w:next w:val="Normal"/>
    <w:link w:val="Heading5Char"/>
    <w:uiPriority w:val="99"/>
    <w:qFormat/>
    <w:rsid w:val="00682B01"/>
    <w:pPr>
      <w:numPr>
        <w:ilvl w:val="4"/>
        <w:numId w:val="2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682B01"/>
    <w:pPr>
      <w:numPr>
        <w:ilvl w:val="5"/>
        <w:numId w:val="23"/>
      </w:numPr>
      <w:spacing w:before="240" w:after="60"/>
      <w:outlineLvl w:val="5"/>
    </w:pPr>
    <w:rPr>
      <w:rFonts w:ascii="Times New Roman" w:hAnsi="Times New Roman" w:cs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682B01"/>
    <w:pPr>
      <w:numPr>
        <w:ilvl w:val="6"/>
        <w:numId w:val="23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682B01"/>
    <w:pPr>
      <w:numPr>
        <w:ilvl w:val="7"/>
        <w:numId w:val="23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682B01"/>
    <w:pPr>
      <w:numPr>
        <w:ilvl w:val="8"/>
        <w:numId w:val="23"/>
      </w:numPr>
      <w:spacing w:before="240" w:after="60"/>
      <w:outlineLvl w:val="8"/>
    </w:pPr>
    <w:rPr>
      <w:rFonts w:ascii="Arial" w:hAnsi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Heading 1 Char,h1 chapter heading Char,A MAJOR/BOLD Char"/>
    <w:basedOn w:val="DefaultParagraphFont"/>
    <w:link w:val="Heading1"/>
    <w:uiPriority w:val="99"/>
    <w:locked/>
    <w:rsid w:val="00A00D4B"/>
    <w:rPr>
      <w:rFonts w:ascii="Arial Black" w:hAnsi="Arial Black" w:cs="Arial"/>
      <w:bCs/>
      <w:color w:val="4F2D7F"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1A4B14"/>
    <w:rPr>
      <w:rFonts w:ascii="Arial Black" w:hAnsi="Arial Black" w:cs="Arial"/>
      <w:kern w:val="32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2515F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A2515F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A2515F"/>
    <w:rPr>
      <w:rFonts w:ascii="Garamond" w:hAnsi="Garamond" w:cs="Arial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A2515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A2515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A2515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A2515F"/>
    <w:rPr>
      <w:rFonts w:ascii="Arial" w:hAnsi="Arial" w:cs="Arial"/>
    </w:rPr>
  </w:style>
  <w:style w:type="paragraph" w:styleId="BodyText">
    <w:name w:val="Body Text"/>
    <w:aliases w:val="bt,Sub 2,Starbucks Body Text,heading3,3 indent,heading31,body text1,3 indent1,heading32,body text2,3 indent2,heading33,body text3,3 indent3,heading34,body text4,3 indent4,Bodytext,body text,FL IND"/>
    <w:basedOn w:val="Normal"/>
    <w:link w:val="BodyTextChar1"/>
    <w:rsid w:val="00682B01"/>
    <w:pPr>
      <w:spacing w:after="284" w:line="280" w:lineRule="atLeast"/>
    </w:pPr>
  </w:style>
  <w:style w:type="character" w:customStyle="1" w:styleId="BodyTextChar">
    <w:name w:val="Body Text Char"/>
    <w:aliases w:val="bt Char,Sub 2 Char,Starbucks Body Text Char,heading3 Char,3 indent Char,heading31 Char,body text1 Char,3 indent1 Char,heading32 Char,body text2 Char,3 indent2 Char,heading33 Char,body text3 Char,3 indent3 Char,heading34 Char,Bodytext Char"/>
    <w:basedOn w:val="DefaultParagraphFont"/>
    <w:uiPriority w:val="99"/>
    <w:semiHidden/>
    <w:rsid w:val="000B6C03"/>
    <w:rPr>
      <w:rFonts w:ascii="Garamond" w:hAnsi="Garamond" w:cs="Arial"/>
      <w:szCs w:val="20"/>
    </w:rPr>
  </w:style>
  <w:style w:type="character" w:customStyle="1" w:styleId="BodyTextChar2">
    <w:name w:val="Body Text Char2"/>
    <w:aliases w:val="bt Char2,Sub 2 Char2,Starbucks Body Text Char2,heading3 Char2,3 indent Char2,heading31 Char2,body text1 Char2,3 indent1 Char2,heading32 Char2,body text2 Char2,3 indent2 Char2,heading33 Char2,body text3 Char2,3 indent3 Char2,Bodytext Cha"/>
    <w:basedOn w:val="DefaultParagraphFont"/>
    <w:uiPriority w:val="99"/>
    <w:semiHidden/>
    <w:locked/>
    <w:rsid w:val="00A2515F"/>
    <w:rPr>
      <w:rFonts w:ascii="Garamond" w:hAnsi="Garamond" w:cs="Arial"/>
      <w:sz w:val="20"/>
      <w:szCs w:val="20"/>
    </w:rPr>
  </w:style>
  <w:style w:type="paragraph" w:styleId="ListBullet">
    <w:name w:val="List Bullet"/>
    <w:aliases w:val="List Bullet 12"/>
    <w:basedOn w:val="Normal"/>
    <w:link w:val="ListBulletChar"/>
    <w:uiPriority w:val="99"/>
    <w:rsid w:val="00682B01"/>
    <w:pPr>
      <w:tabs>
        <w:tab w:val="num" w:pos="227"/>
      </w:tabs>
      <w:spacing w:after="20" w:line="280" w:lineRule="atLeast"/>
      <w:ind w:left="227" w:hanging="227"/>
    </w:pPr>
  </w:style>
  <w:style w:type="paragraph" w:styleId="ListNumber">
    <w:name w:val="List Number"/>
    <w:basedOn w:val="Normal"/>
    <w:uiPriority w:val="99"/>
    <w:rsid w:val="00682B01"/>
    <w:pPr>
      <w:numPr>
        <w:numId w:val="25"/>
      </w:numPr>
      <w:spacing w:after="284" w:line="280" w:lineRule="atLeast"/>
    </w:pPr>
  </w:style>
  <w:style w:type="paragraph" w:styleId="Header">
    <w:name w:val="header"/>
    <w:aliases w:val="h"/>
    <w:basedOn w:val="Normal"/>
    <w:link w:val="HeaderChar"/>
    <w:uiPriority w:val="99"/>
    <w:rsid w:val="00796C18"/>
    <w:pPr>
      <w:tabs>
        <w:tab w:val="right" w:pos="8562"/>
      </w:tabs>
    </w:pPr>
    <w:rPr>
      <w:rFonts w:ascii="Arial" w:hAnsi="Arial"/>
      <w:b/>
      <w:color w:val="747678"/>
      <w:sz w:val="16"/>
    </w:rPr>
  </w:style>
  <w:style w:type="character" w:customStyle="1" w:styleId="HeaderChar">
    <w:name w:val="Header Char"/>
    <w:aliases w:val="h Char"/>
    <w:basedOn w:val="DefaultParagraphFont"/>
    <w:link w:val="Header"/>
    <w:uiPriority w:val="99"/>
    <w:locked/>
    <w:rsid w:val="00D54A77"/>
    <w:rPr>
      <w:rFonts w:ascii="Arial" w:hAnsi="Arial" w:cs="Arial"/>
      <w:b/>
      <w:color w:val="747678"/>
      <w:sz w:val="16"/>
      <w:lang w:val="en-US" w:eastAsia="en-US" w:bidi="ar-SA"/>
    </w:rPr>
  </w:style>
  <w:style w:type="paragraph" w:styleId="Footer">
    <w:name w:val="footer"/>
    <w:basedOn w:val="Normal"/>
    <w:link w:val="FooterChar"/>
    <w:uiPriority w:val="99"/>
    <w:semiHidden/>
    <w:rsid w:val="00796C18"/>
    <w:pPr>
      <w:tabs>
        <w:tab w:val="center" w:pos="4153"/>
        <w:tab w:val="right" w:pos="8306"/>
      </w:tabs>
    </w:pPr>
    <w:rPr>
      <w:rFonts w:ascii="Arial" w:hAnsi="Arial"/>
      <w:b/>
      <w:color w:val="747678"/>
      <w:sz w:val="13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B07124"/>
    <w:rPr>
      <w:rFonts w:ascii="Arial" w:hAnsi="Arial" w:cs="Arial"/>
      <w:b/>
      <w:color w:val="747678"/>
      <w:sz w:val="13"/>
      <w:lang w:val="en-US" w:eastAsia="en-US" w:bidi="ar-SA"/>
    </w:rPr>
  </w:style>
  <w:style w:type="table" w:styleId="TableGrid">
    <w:name w:val="Table Grid"/>
    <w:basedOn w:val="TableNormal"/>
    <w:uiPriority w:val="99"/>
    <w:rsid w:val="00B627DF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ppendixTitle">
    <w:name w:val="Appendix Title"/>
    <w:basedOn w:val="Normal"/>
    <w:next w:val="BodyText"/>
    <w:uiPriority w:val="99"/>
    <w:rsid w:val="00796C18"/>
    <w:pPr>
      <w:spacing w:after="2520"/>
    </w:pPr>
    <w:rPr>
      <w:bCs/>
      <w:kern w:val="28"/>
      <w:sz w:val="48"/>
      <w:szCs w:val="32"/>
    </w:rPr>
  </w:style>
  <w:style w:type="paragraph" w:styleId="Title">
    <w:name w:val="Title"/>
    <w:basedOn w:val="Normal"/>
    <w:next w:val="BodyText"/>
    <w:link w:val="TitleChar"/>
    <w:uiPriority w:val="99"/>
    <w:qFormat/>
    <w:rsid w:val="00682B01"/>
    <w:pPr>
      <w:spacing w:before="400" w:after="400" w:line="580" w:lineRule="atLeast"/>
      <w:outlineLvl w:val="0"/>
    </w:pPr>
    <w:rPr>
      <w:bCs/>
      <w:kern w:val="28"/>
      <w:sz w:val="66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A2515F"/>
    <w:rPr>
      <w:rFonts w:ascii="Cambria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rsid w:val="00CD3071"/>
    <w:pPr>
      <w:spacing w:line="280" w:lineRule="atLeast"/>
      <w:outlineLvl w:val="1"/>
    </w:pPr>
    <w:rPr>
      <w:rFonts w:ascii="Arial" w:hAnsi="Arial"/>
      <w:bCs/>
      <w:kern w:val="28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796C18"/>
    <w:rPr>
      <w:rFonts w:ascii="Arial" w:hAnsi="Arial" w:cs="Arial"/>
      <w:bCs/>
      <w:kern w:val="28"/>
      <w:sz w:val="24"/>
      <w:szCs w:val="24"/>
      <w:lang w:val="en-US" w:eastAsia="en-US" w:bidi="ar-SA"/>
    </w:rPr>
  </w:style>
  <w:style w:type="paragraph" w:styleId="ListBullet2">
    <w:name w:val="List Bullet 2"/>
    <w:basedOn w:val="Normal"/>
    <w:uiPriority w:val="99"/>
    <w:rsid w:val="00682B01"/>
    <w:pPr>
      <w:tabs>
        <w:tab w:val="num" w:pos="454"/>
      </w:tabs>
      <w:spacing w:after="20" w:line="260" w:lineRule="atLeast"/>
      <w:ind w:left="454" w:hanging="227"/>
    </w:pPr>
  </w:style>
  <w:style w:type="paragraph" w:styleId="ListNumber2">
    <w:name w:val="List Number 2"/>
    <w:basedOn w:val="Normal"/>
    <w:uiPriority w:val="99"/>
    <w:rsid w:val="00682B01"/>
    <w:pPr>
      <w:numPr>
        <w:ilvl w:val="1"/>
        <w:numId w:val="25"/>
      </w:numPr>
      <w:spacing w:after="284" w:line="280" w:lineRule="atLeast"/>
    </w:pPr>
  </w:style>
  <w:style w:type="paragraph" w:styleId="ListNumber3">
    <w:name w:val="List Number 3"/>
    <w:basedOn w:val="Normal"/>
    <w:uiPriority w:val="99"/>
    <w:rsid w:val="00682B01"/>
    <w:pPr>
      <w:numPr>
        <w:ilvl w:val="2"/>
        <w:numId w:val="25"/>
      </w:numPr>
      <w:spacing w:after="284" w:line="280" w:lineRule="atLeast"/>
    </w:pPr>
  </w:style>
  <w:style w:type="paragraph" w:customStyle="1" w:styleId="MarginNotes">
    <w:name w:val="Margin Notes"/>
    <w:uiPriority w:val="99"/>
    <w:rsid w:val="00CD3071"/>
    <w:rPr>
      <w:rFonts w:ascii="Arial" w:hAnsi="Arial" w:cs="Arial"/>
      <w:sz w:val="16"/>
      <w:szCs w:val="20"/>
    </w:rPr>
  </w:style>
  <w:style w:type="paragraph" w:customStyle="1" w:styleId="SectionTitle">
    <w:name w:val="Section Title"/>
    <w:next w:val="BodyText"/>
    <w:link w:val="SectionTitleChar"/>
    <w:uiPriority w:val="99"/>
    <w:rsid w:val="00CD3071"/>
    <w:pPr>
      <w:spacing w:after="2520"/>
    </w:pPr>
    <w:rPr>
      <w:rFonts w:ascii="Garamond" w:hAnsi="Garamond" w:cs="Arial"/>
      <w:sz w:val="48"/>
      <w:szCs w:val="20"/>
    </w:rPr>
  </w:style>
  <w:style w:type="paragraph" w:customStyle="1" w:styleId="TableHeading">
    <w:name w:val="Table Heading"/>
    <w:uiPriority w:val="99"/>
    <w:rsid w:val="00CD3071"/>
    <w:rPr>
      <w:rFonts w:ascii="Arial" w:hAnsi="Arial" w:cs="Arial"/>
      <w:b/>
      <w:bCs/>
      <w:kern w:val="28"/>
      <w:sz w:val="16"/>
      <w:szCs w:val="32"/>
    </w:rPr>
  </w:style>
  <w:style w:type="paragraph" w:customStyle="1" w:styleId="TableText">
    <w:name w:val="Table Text"/>
    <w:uiPriority w:val="99"/>
    <w:rsid w:val="00CD3071"/>
    <w:rPr>
      <w:rFonts w:ascii="Arial" w:hAnsi="Arial" w:cs="Arial"/>
      <w:sz w:val="16"/>
      <w:szCs w:val="20"/>
    </w:rPr>
  </w:style>
  <w:style w:type="paragraph" w:customStyle="1" w:styleId="TintBoxTextBlack">
    <w:name w:val="Tint Box Text Black"/>
    <w:uiPriority w:val="99"/>
    <w:rsid w:val="00CD3071"/>
    <w:pPr>
      <w:spacing w:after="280" w:line="280" w:lineRule="atLeast"/>
    </w:pPr>
    <w:rPr>
      <w:rFonts w:ascii="Arial" w:hAnsi="Arial" w:cs="Arial"/>
      <w:b/>
      <w:sz w:val="20"/>
      <w:szCs w:val="20"/>
    </w:rPr>
  </w:style>
  <w:style w:type="paragraph" w:customStyle="1" w:styleId="TintBoxTextWhite">
    <w:name w:val="Tint Box Text White"/>
    <w:basedOn w:val="TintBoxTextBlack"/>
    <w:uiPriority w:val="99"/>
    <w:rsid w:val="00682B01"/>
    <w:rPr>
      <w:color w:val="FFFFFF"/>
    </w:rPr>
  </w:style>
  <w:style w:type="paragraph" w:styleId="TOC1">
    <w:name w:val="toc 1"/>
    <w:basedOn w:val="Normal"/>
    <w:next w:val="Normal"/>
    <w:uiPriority w:val="99"/>
    <w:rsid w:val="00682B01"/>
    <w:pPr>
      <w:tabs>
        <w:tab w:val="right" w:pos="8505"/>
      </w:tabs>
      <w:spacing w:before="165" w:after="100"/>
    </w:pPr>
    <w:rPr>
      <w:rFonts w:ascii="Arial" w:hAnsi="Arial"/>
      <w:sz w:val="19"/>
      <w:lang w:val="en-GB"/>
    </w:rPr>
  </w:style>
  <w:style w:type="paragraph" w:styleId="TOC2">
    <w:name w:val="toc 2"/>
    <w:basedOn w:val="Normal"/>
    <w:next w:val="Normal"/>
    <w:uiPriority w:val="99"/>
    <w:semiHidden/>
    <w:rsid w:val="00682B01"/>
    <w:pPr>
      <w:tabs>
        <w:tab w:val="right" w:pos="8505"/>
      </w:tabs>
      <w:spacing w:after="100"/>
      <w:ind w:left="198"/>
    </w:pPr>
    <w:rPr>
      <w:rFonts w:ascii="Arial" w:hAnsi="Arial"/>
      <w:sz w:val="19"/>
      <w:szCs w:val="24"/>
      <w:lang w:val="en-GB"/>
    </w:rPr>
  </w:style>
  <w:style w:type="paragraph" w:styleId="TOC3">
    <w:name w:val="toc 3"/>
    <w:basedOn w:val="TOC2"/>
    <w:next w:val="Normal"/>
    <w:uiPriority w:val="99"/>
    <w:semiHidden/>
    <w:rsid w:val="00682B01"/>
    <w:pPr>
      <w:ind w:left="403"/>
    </w:pPr>
  </w:style>
  <w:style w:type="paragraph" w:customStyle="1" w:styleId="Contents">
    <w:name w:val="Contents"/>
    <w:next w:val="Normal"/>
    <w:uiPriority w:val="99"/>
    <w:rsid w:val="00CD3071"/>
    <w:pPr>
      <w:spacing w:after="2520" w:line="580" w:lineRule="atLeast"/>
    </w:pPr>
    <w:rPr>
      <w:rFonts w:ascii="Garamond" w:hAnsi="Garamond" w:cs="Arial"/>
      <w:sz w:val="48"/>
      <w:szCs w:val="20"/>
    </w:rPr>
  </w:style>
  <w:style w:type="character" w:styleId="PageNumber">
    <w:name w:val="page number"/>
    <w:basedOn w:val="DefaultParagraphFont"/>
    <w:uiPriority w:val="99"/>
    <w:rsid w:val="00CD3071"/>
    <w:rPr>
      <w:rFonts w:cs="Times New Roman"/>
      <w:lang w:val="en-US"/>
    </w:rPr>
  </w:style>
  <w:style w:type="paragraph" w:customStyle="1" w:styleId="ChapterTitle">
    <w:name w:val="Chapter Title"/>
    <w:basedOn w:val="Subtitle"/>
    <w:uiPriority w:val="99"/>
    <w:rsid w:val="00CD3071"/>
    <w:pPr>
      <w:pBdr>
        <w:bottom w:val="single" w:sz="4" w:space="5" w:color="auto"/>
      </w:pBdr>
    </w:pPr>
    <w:rPr>
      <w:sz w:val="20"/>
    </w:rPr>
  </w:style>
  <w:style w:type="paragraph" w:customStyle="1" w:styleId="AppendicesTitle">
    <w:name w:val="Appendices Title"/>
    <w:basedOn w:val="Heading2"/>
    <w:next w:val="Normal"/>
    <w:uiPriority w:val="99"/>
    <w:rsid w:val="00796C18"/>
  </w:style>
  <w:style w:type="character" w:styleId="Hyperlink">
    <w:name w:val="Hyperlink"/>
    <w:basedOn w:val="DefaultParagraphFont"/>
    <w:uiPriority w:val="99"/>
    <w:rsid w:val="00E65CC7"/>
    <w:rPr>
      <w:rFonts w:cs="Times New Roman"/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9"/>
    <w:rsid w:val="00CD3071"/>
    <w:rPr>
      <w:rFonts w:ascii="Arial Black" w:hAnsi="Arial Black" w:cs="Arial"/>
      <w:kern w:val="32"/>
      <w:sz w:val="18"/>
      <w:szCs w:val="24"/>
    </w:rPr>
  </w:style>
  <w:style w:type="paragraph" w:customStyle="1" w:styleId="ReferenceText">
    <w:name w:val="Reference Text"/>
    <w:uiPriority w:val="99"/>
    <w:rsid w:val="00CD3071"/>
    <w:rPr>
      <w:rFonts w:ascii="Arial" w:hAnsi="Arial" w:cs="Arial"/>
      <w:kern w:val="32"/>
      <w:sz w:val="18"/>
      <w:szCs w:val="24"/>
    </w:rPr>
  </w:style>
  <w:style w:type="paragraph" w:customStyle="1" w:styleId="Backpage">
    <w:name w:val="Back page"/>
    <w:uiPriority w:val="99"/>
    <w:rsid w:val="00CD3071"/>
    <w:rPr>
      <w:rFonts w:ascii="Arial Black" w:hAnsi="Arial Black" w:cs="Arial"/>
      <w:sz w:val="18"/>
      <w:szCs w:val="20"/>
    </w:rPr>
  </w:style>
  <w:style w:type="paragraph" w:customStyle="1" w:styleId="Copyright">
    <w:name w:val="Copyright"/>
    <w:uiPriority w:val="99"/>
    <w:semiHidden/>
    <w:rsid w:val="00796C18"/>
    <w:pPr>
      <w:spacing w:line="220" w:lineRule="atLeast"/>
    </w:pPr>
    <w:rPr>
      <w:rFonts w:ascii="Garamond" w:hAnsi="Garamond" w:cs="Arial"/>
      <w:sz w:val="20"/>
      <w:szCs w:val="20"/>
    </w:rPr>
  </w:style>
  <w:style w:type="paragraph" w:customStyle="1" w:styleId="TradingName">
    <w:name w:val="Trading Name"/>
    <w:uiPriority w:val="99"/>
    <w:semiHidden/>
    <w:rsid w:val="00796C18"/>
    <w:pPr>
      <w:spacing w:line="180" w:lineRule="atLeast"/>
    </w:pPr>
    <w:rPr>
      <w:rFonts w:ascii="Arial Narrow" w:hAnsi="Arial Narrow" w:cs="Arial"/>
      <w:b/>
      <w:sz w:val="14"/>
      <w:szCs w:val="20"/>
    </w:rPr>
  </w:style>
  <w:style w:type="paragraph" w:customStyle="1" w:styleId="PartnerAddress">
    <w:name w:val="Partner Address"/>
    <w:uiPriority w:val="99"/>
    <w:semiHidden/>
    <w:rsid w:val="00796C18"/>
    <w:rPr>
      <w:rFonts w:ascii="Arial Narrow" w:hAnsi="Arial Narrow" w:cs="Arial"/>
      <w:sz w:val="14"/>
      <w:szCs w:val="20"/>
    </w:rPr>
  </w:style>
  <w:style w:type="paragraph" w:customStyle="1" w:styleId="HalfLineBreak">
    <w:name w:val="Half Line Break"/>
    <w:uiPriority w:val="99"/>
    <w:semiHidden/>
    <w:rsid w:val="002968CA"/>
    <w:pPr>
      <w:framePr w:wrap="around" w:vAnchor="page" w:hAnchor="page" w:x="9016" w:y="3970"/>
      <w:suppressOverlap/>
    </w:pPr>
    <w:rPr>
      <w:rFonts w:ascii="Arial Narrow" w:hAnsi="Arial Narrow" w:cs="Arial"/>
      <w:b/>
      <w:sz w:val="7"/>
      <w:szCs w:val="20"/>
      <w:lang w:val="en-GB"/>
    </w:rPr>
  </w:style>
  <w:style w:type="paragraph" w:customStyle="1" w:styleId="LetterFooter">
    <w:name w:val="Letter Footer"/>
    <w:uiPriority w:val="99"/>
    <w:semiHidden/>
    <w:rsid w:val="003C3FC4"/>
    <w:pPr>
      <w:spacing w:line="140" w:lineRule="atLeast"/>
    </w:pPr>
    <w:rPr>
      <w:rFonts w:ascii="Arial Narrow" w:hAnsi="Arial Narrow" w:cs="Arial"/>
      <w:sz w:val="11"/>
      <w:szCs w:val="20"/>
    </w:rPr>
  </w:style>
  <w:style w:type="paragraph" w:customStyle="1" w:styleId="LetterFooterTitle">
    <w:name w:val="Letter Footer Title"/>
    <w:next w:val="LetterFooter"/>
    <w:uiPriority w:val="99"/>
    <w:semiHidden/>
    <w:rsid w:val="00DA644A"/>
    <w:pPr>
      <w:spacing w:line="140" w:lineRule="atLeast"/>
    </w:pPr>
    <w:rPr>
      <w:rFonts w:ascii="Arial Narrow" w:hAnsi="Arial Narrow" w:cs="Arial"/>
      <w:b/>
      <w:sz w:val="11"/>
      <w:szCs w:val="20"/>
    </w:rPr>
  </w:style>
  <w:style w:type="paragraph" w:customStyle="1" w:styleId="LandscapeHeader">
    <w:name w:val="Landscape Header"/>
    <w:basedOn w:val="Header"/>
    <w:uiPriority w:val="99"/>
    <w:semiHidden/>
    <w:rsid w:val="00682B01"/>
    <w:pPr>
      <w:tabs>
        <w:tab w:val="clear" w:pos="8562"/>
        <w:tab w:val="right" w:pos="13438"/>
      </w:tabs>
    </w:pPr>
  </w:style>
  <w:style w:type="paragraph" w:customStyle="1" w:styleId="ParagraphBullet">
    <w:name w:val="Paragraph Bullet"/>
    <w:basedOn w:val="Normal"/>
    <w:uiPriority w:val="99"/>
    <w:rsid w:val="00682B01"/>
    <w:pPr>
      <w:numPr>
        <w:numId w:val="26"/>
      </w:numPr>
      <w:spacing w:after="284" w:line="280" w:lineRule="atLeast"/>
    </w:pPr>
  </w:style>
  <w:style w:type="paragraph" w:customStyle="1" w:styleId="ParagraphBullet2">
    <w:name w:val="Paragraph Bullet 2"/>
    <w:basedOn w:val="Normal"/>
    <w:uiPriority w:val="99"/>
    <w:rsid w:val="00682B01"/>
    <w:pPr>
      <w:numPr>
        <w:ilvl w:val="1"/>
        <w:numId w:val="26"/>
      </w:numPr>
      <w:spacing w:after="284" w:line="280" w:lineRule="atLeast"/>
    </w:pPr>
  </w:style>
  <w:style w:type="paragraph" w:customStyle="1" w:styleId="NumberedHeading1">
    <w:name w:val="Numbered Heading 1"/>
    <w:next w:val="BodyText"/>
    <w:uiPriority w:val="99"/>
    <w:rsid w:val="00CD3071"/>
    <w:pPr>
      <w:numPr>
        <w:numId w:val="22"/>
      </w:numPr>
      <w:spacing w:line="260" w:lineRule="atLeast"/>
    </w:pPr>
    <w:rPr>
      <w:rFonts w:ascii="Arial Black" w:hAnsi="Arial Black" w:cs="Arial"/>
      <w:color w:val="4B217E"/>
      <w:sz w:val="19"/>
      <w:szCs w:val="20"/>
    </w:rPr>
  </w:style>
  <w:style w:type="paragraph" w:customStyle="1" w:styleId="NumberedHeading2">
    <w:name w:val="Numbered Heading 2"/>
    <w:next w:val="BodyText"/>
    <w:uiPriority w:val="99"/>
    <w:rsid w:val="00CD3071"/>
    <w:pPr>
      <w:numPr>
        <w:ilvl w:val="1"/>
        <w:numId w:val="22"/>
      </w:numPr>
      <w:spacing w:line="260" w:lineRule="atLeast"/>
    </w:pPr>
    <w:rPr>
      <w:rFonts w:ascii="Arial Black" w:hAnsi="Arial Black" w:cs="Arial"/>
      <w:color w:val="4B217E"/>
      <w:sz w:val="19"/>
      <w:szCs w:val="20"/>
    </w:rPr>
  </w:style>
  <w:style w:type="paragraph" w:customStyle="1" w:styleId="MarginNotesHeading">
    <w:name w:val="Margin Notes Heading"/>
    <w:basedOn w:val="MarginNotes"/>
    <w:uiPriority w:val="99"/>
    <w:rsid w:val="00682B01"/>
    <w:rPr>
      <w:b/>
    </w:rPr>
  </w:style>
  <w:style w:type="paragraph" w:styleId="Quote">
    <w:name w:val="Quote"/>
    <w:basedOn w:val="BodyText"/>
    <w:link w:val="QuoteChar"/>
    <w:uiPriority w:val="99"/>
    <w:qFormat/>
    <w:rsid w:val="00682B01"/>
    <w:pPr>
      <w:spacing w:line="340" w:lineRule="atLeast"/>
    </w:pPr>
    <w:rPr>
      <w:sz w:val="28"/>
    </w:rPr>
  </w:style>
  <w:style w:type="character" w:customStyle="1" w:styleId="QuoteChar">
    <w:name w:val="Quote Char"/>
    <w:basedOn w:val="DefaultParagraphFont"/>
    <w:link w:val="Quote"/>
    <w:uiPriority w:val="99"/>
    <w:locked/>
    <w:rsid w:val="00A2515F"/>
    <w:rPr>
      <w:rFonts w:ascii="Garamond" w:hAnsi="Garamond" w:cs="Arial"/>
      <w:i/>
      <w:iCs/>
      <w:color w:val="000000"/>
      <w:sz w:val="20"/>
      <w:szCs w:val="20"/>
    </w:rPr>
  </w:style>
  <w:style w:type="paragraph" w:customStyle="1" w:styleId="SectionTitleSpan">
    <w:name w:val="Section Title Span"/>
    <w:basedOn w:val="SectionTitle"/>
    <w:next w:val="BodyText"/>
    <w:uiPriority w:val="99"/>
    <w:rsid w:val="004450A0"/>
    <w:pPr>
      <w:framePr w:w="8840" w:wrap="around" w:vAnchor="text" w:hAnchor="margin" w:y="1"/>
    </w:pPr>
  </w:style>
  <w:style w:type="paragraph" w:customStyle="1" w:styleId="AppendixTitleSpan">
    <w:name w:val="Appendix Title Span"/>
    <w:basedOn w:val="AppendixTitle"/>
    <w:uiPriority w:val="99"/>
    <w:rsid w:val="00796C18"/>
    <w:pPr>
      <w:framePr w:w="8840" w:wrap="around" w:vAnchor="text" w:hAnchor="margin" w:y="1"/>
    </w:pPr>
  </w:style>
  <w:style w:type="paragraph" w:customStyle="1" w:styleId="StyleTOC1BoldRight">
    <w:name w:val="Style TOC 1 + Bold Right"/>
    <w:basedOn w:val="TOC1"/>
    <w:uiPriority w:val="99"/>
    <w:rsid w:val="00CD3071"/>
    <w:pPr>
      <w:jc w:val="right"/>
    </w:pPr>
    <w:rPr>
      <w:rFonts w:cs="Times New Roman"/>
      <w:b/>
      <w:bCs/>
      <w:lang w:val="en-US"/>
    </w:rPr>
  </w:style>
  <w:style w:type="paragraph" w:customStyle="1" w:styleId="StyleSubtitleBold">
    <w:name w:val="Style Subtitle + Bold"/>
    <w:basedOn w:val="Subtitle"/>
    <w:link w:val="StyleSubtitleBoldChar"/>
    <w:uiPriority w:val="99"/>
    <w:rsid w:val="00796C18"/>
    <w:rPr>
      <w:b/>
    </w:rPr>
  </w:style>
  <w:style w:type="character" w:customStyle="1" w:styleId="StyleSubtitleBoldChar">
    <w:name w:val="Style Subtitle + Bold Char"/>
    <w:basedOn w:val="SubtitleChar"/>
    <w:link w:val="StyleSubtitleBold"/>
    <w:uiPriority w:val="99"/>
    <w:locked/>
    <w:rsid w:val="00796C18"/>
    <w:rPr>
      <w:rFonts w:ascii="Arial" w:hAnsi="Arial" w:cs="Arial"/>
      <w:b/>
      <w:bCs/>
      <w:kern w:val="28"/>
      <w:sz w:val="24"/>
      <w:szCs w:val="24"/>
      <w:lang w:val="en-US" w:eastAsia="en-US" w:bidi="ar-SA"/>
    </w:rPr>
  </w:style>
  <w:style w:type="paragraph" w:customStyle="1" w:styleId="Heading">
    <w:name w:val="Heading"/>
    <w:link w:val="HeadingChar"/>
    <w:uiPriority w:val="99"/>
    <w:rsid w:val="005A6F4B"/>
    <w:pPr>
      <w:spacing w:line="260" w:lineRule="exact"/>
    </w:pPr>
    <w:rPr>
      <w:rFonts w:ascii="Arial Black" w:hAnsi="Arial Black" w:cs="Arial"/>
      <w:color w:val="0000CE"/>
      <w:sz w:val="19"/>
      <w:szCs w:val="20"/>
      <w:lang w:val="en-GB"/>
    </w:rPr>
  </w:style>
  <w:style w:type="character" w:customStyle="1" w:styleId="HeadingChar">
    <w:name w:val="Heading Char"/>
    <w:basedOn w:val="DefaultParagraphFont"/>
    <w:link w:val="Heading"/>
    <w:uiPriority w:val="99"/>
    <w:locked/>
    <w:rsid w:val="005A6F4B"/>
    <w:rPr>
      <w:rFonts w:ascii="Arial Black" w:hAnsi="Arial Black" w:cs="Arial"/>
      <w:color w:val="0000CE"/>
      <w:sz w:val="19"/>
      <w:lang w:val="en-GB" w:eastAsia="en-US" w:bidi="ar-SA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5A6F4B"/>
    <w:pPr>
      <w:spacing w:after="160" w:line="240" w:lineRule="exact"/>
    </w:pPr>
    <w:rPr>
      <w:rFonts w:ascii="Tahoma" w:hAnsi="Tahoma" w:cs="Times New Roman"/>
      <w:sz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rsid w:val="008301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2515F"/>
    <w:rPr>
      <w:rFonts w:cs="Arial"/>
      <w:sz w:val="2"/>
    </w:rPr>
  </w:style>
  <w:style w:type="character" w:customStyle="1" w:styleId="BodyTextChar1">
    <w:name w:val="Body Text Char1"/>
    <w:aliases w:val="bt Char1,Sub 2 Char1,Starbucks Body Text Char1,heading3 Char1,3 indent Char1,heading31 Char1,body text1 Char1,3 indent1 Char1,heading32 Char1,body text2 Char1,3 indent2 Char1,heading33 Char1,body text3 Char1,3 indent3 Char1,FL IND Char"/>
    <w:basedOn w:val="DefaultParagraphFont"/>
    <w:link w:val="BodyText"/>
    <w:uiPriority w:val="99"/>
    <w:locked/>
    <w:rsid w:val="00F16614"/>
    <w:rPr>
      <w:rFonts w:ascii="Garamond" w:hAnsi="Garamond" w:cs="Arial"/>
      <w:sz w:val="22"/>
    </w:rPr>
  </w:style>
  <w:style w:type="character" w:customStyle="1" w:styleId="SectionTitleChar">
    <w:name w:val="Section Title Char"/>
    <w:basedOn w:val="DefaultParagraphFont"/>
    <w:link w:val="SectionTitle"/>
    <w:uiPriority w:val="99"/>
    <w:locked/>
    <w:rsid w:val="00435535"/>
    <w:rPr>
      <w:rFonts w:ascii="Garamond" w:hAnsi="Garamond" w:cs="Arial"/>
      <w:sz w:val="48"/>
      <w:lang w:val="en-US" w:eastAsia="en-US" w:bidi="ar-SA"/>
    </w:rPr>
  </w:style>
  <w:style w:type="paragraph" w:styleId="BodyText2">
    <w:name w:val="Body Text 2"/>
    <w:basedOn w:val="Normal"/>
    <w:link w:val="BodyText2Char"/>
    <w:uiPriority w:val="99"/>
    <w:rsid w:val="00A00D4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A00D4B"/>
    <w:rPr>
      <w:rFonts w:ascii="Garamond" w:hAnsi="Garamond" w:cs="Arial"/>
      <w:sz w:val="22"/>
    </w:rPr>
  </w:style>
  <w:style w:type="character" w:customStyle="1" w:styleId="ListBulletChar">
    <w:name w:val="List Bullet Char"/>
    <w:aliases w:val="List Bullet 12 Char"/>
    <w:basedOn w:val="DefaultParagraphFont"/>
    <w:link w:val="ListBullet"/>
    <w:uiPriority w:val="99"/>
    <w:locked/>
    <w:rsid w:val="00431582"/>
    <w:rPr>
      <w:rFonts w:ascii="Garamond" w:hAnsi="Garamond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737B60"/>
    <w:rPr>
      <w:rFonts w:cs="Times New Roman"/>
      <w:color w:val="800080"/>
      <w:u w:val="single"/>
    </w:rPr>
  </w:style>
  <w:style w:type="paragraph" w:customStyle="1" w:styleId="CVTitle">
    <w:name w:val="CV Title"/>
    <w:next w:val="Normal"/>
    <w:uiPriority w:val="99"/>
    <w:rsid w:val="00B07124"/>
    <w:rPr>
      <w:rFonts w:ascii="Garamond" w:hAnsi="Garamond" w:cs="Arial"/>
      <w:bCs/>
      <w:kern w:val="28"/>
      <w:sz w:val="66"/>
      <w:szCs w:val="32"/>
    </w:rPr>
  </w:style>
  <w:style w:type="paragraph" w:customStyle="1" w:styleId="ContactDetails">
    <w:name w:val="Contact Details"/>
    <w:uiPriority w:val="99"/>
    <w:rsid w:val="00B07124"/>
    <w:rPr>
      <w:rFonts w:ascii="Arial" w:hAnsi="Arial" w:cs="Arial"/>
      <w:sz w:val="16"/>
      <w:szCs w:val="20"/>
    </w:rPr>
  </w:style>
  <w:style w:type="paragraph" w:customStyle="1" w:styleId="Contactbiographybody">
    <w:name w:val="Contact biography body"/>
    <w:uiPriority w:val="99"/>
    <w:rsid w:val="00B07124"/>
    <w:pPr>
      <w:tabs>
        <w:tab w:val="left" w:pos="720"/>
      </w:tabs>
      <w:spacing w:after="240" w:line="300" w:lineRule="atLeast"/>
      <w:ind w:left="1195"/>
    </w:pPr>
    <w:rPr>
      <w:rFonts w:ascii="Garamond" w:hAnsi="Garamond"/>
      <w:sz w:val="24"/>
      <w:szCs w:val="20"/>
    </w:rPr>
  </w:style>
  <w:style w:type="paragraph" w:styleId="BodyTextIndent">
    <w:name w:val="Body Text Indent"/>
    <w:basedOn w:val="Normal"/>
    <w:link w:val="BodyTextIndentChar"/>
    <w:uiPriority w:val="99"/>
    <w:rsid w:val="00B0712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B07124"/>
    <w:rPr>
      <w:rFonts w:ascii="Garamond" w:hAnsi="Garamond" w:cs="Arial"/>
      <w:sz w:val="22"/>
    </w:rPr>
  </w:style>
  <w:style w:type="paragraph" w:customStyle="1" w:styleId="AA1stlevelbullet">
    <w:name w:val="AA 1st level bullet"/>
    <w:basedOn w:val="Normal"/>
    <w:uiPriority w:val="99"/>
    <w:rsid w:val="00B07124"/>
    <w:pPr>
      <w:spacing w:line="280" w:lineRule="atLeast"/>
    </w:pPr>
    <w:rPr>
      <w:rFonts w:ascii="Times New Roman" w:hAnsi="Times New Roman" w:cs="Times New Roman"/>
    </w:rPr>
  </w:style>
  <w:style w:type="paragraph" w:customStyle="1" w:styleId="CharCharCharCharCharCharCharCharCharCharCharCharCharCharCharCharCharCharChar1">
    <w:name w:val="Char Char Char Char Char Char Char Char Char Char Char Char Char Char Char Char Char Char Char1"/>
    <w:basedOn w:val="Normal"/>
    <w:uiPriority w:val="99"/>
    <w:rsid w:val="00CC538B"/>
    <w:pPr>
      <w:spacing w:after="160" w:line="240" w:lineRule="exact"/>
    </w:pPr>
    <w:rPr>
      <w:rFonts w:ascii="Tahoma" w:hAnsi="Tahoma" w:cs="Times New Roman"/>
      <w:sz w:val="20"/>
      <w:lang w:val="en-GB"/>
    </w:rPr>
  </w:style>
  <w:style w:type="paragraph" w:styleId="ListParagraph">
    <w:name w:val="List Paragraph"/>
    <w:basedOn w:val="Normal"/>
    <w:uiPriority w:val="99"/>
    <w:qFormat/>
    <w:rsid w:val="000041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7306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JP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US15312\AppData\Roaming\Microsoft\Templates\GT%20Proposal_Ltr_GTI.dot" TargetMode="External"/></Relationships>
</file>

<file path=word/theme/theme1.xml><?xml version="1.0" encoding="utf-8"?>
<a:theme xmlns:a="http://schemas.openxmlformats.org/drawingml/2006/main" name="GTUS Ribbon (Themes)">
  <a:themeElements>
    <a:clrScheme name="GTUS Ribbon (Themes)">
      <a:dk1>
        <a:sysClr val="windowText" lastClr="000000"/>
      </a:dk1>
      <a:lt1>
        <a:srgbClr val="FFFFFF"/>
      </a:lt1>
      <a:dk2>
        <a:srgbClr val="75787B"/>
      </a:dk2>
      <a:lt2>
        <a:srgbClr val="DED8CF"/>
      </a:lt2>
      <a:accent1>
        <a:srgbClr val="4F2D7F"/>
      </a:accent1>
      <a:accent2>
        <a:srgbClr val="C8BEAF"/>
      </a:accent2>
      <a:accent3>
        <a:srgbClr val="00A7B5"/>
      </a:accent3>
      <a:accent4>
        <a:srgbClr val="9BD732"/>
      </a:accent4>
      <a:accent5>
        <a:srgbClr val="FF7D1E"/>
      </a:accent5>
      <a:accent6>
        <a:srgbClr val="E92841"/>
      </a:accent6>
      <a:hlink>
        <a:srgbClr val="4F2D7F"/>
      </a:hlink>
      <a:folHlink>
        <a:srgbClr val="E92841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Resume_x0020_Number xmlns="68776308-461b-47b0-bc48-72723a1bb470">2</Resume_x0020_Number>
    <One_x0020_time_x0020_migration xmlns="68776308-461b-47b0-bc48-72723a1bb470">Completed</One_x0020_time_x0020_migra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F301A5F5644F4895ABDA3D4D69B0E0" ma:contentTypeVersion="2" ma:contentTypeDescription="Create a new document." ma:contentTypeScope="" ma:versionID="5d66b8448dff658bf405c03da9210ca7">
  <xsd:schema xmlns:xsd="http://www.w3.org/2001/XMLSchema" xmlns:p="http://schemas.microsoft.com/office/2006/metadata/properties" xmlns:ns2="68776308-461b-47b0-bc48-72723a1bb470" targetNamespace="http://schemas.microsoft.com/office/2006/metadata/properties" ma:root="true" ma:fieldsID="e8b6a01b6eb8e496889b35451b864335" ns2:_="">
    <xsd:import namespace="68776308-461b-47b0-bc48-72723a1bb470"/>
    <xsd:element name="properties">
      <xsd:complexType>
        <xsd:sequence>
          <xsd:element name="documentManagement">
            <xsd:complexType>
              <xsd:all>
                <xsd:element ref="ns2:One_x0020_time_x0020_migration" minOccurs="0"/>
                <xsd:element ref="ns2:Resume_x0020_Numbe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68776308-461b-47b0-bc48-72723a1bb470" elementFormDefault="qualified">
    <xsd:import namespace="http://schemas.microsoft.com/office/2006/documentManagement/types"/>
    <xsd:element name="One_x0020_time_x0020_migration" ma:index="8" nillable="true" ma:displayName="One time migration" ma:internalName="One_x0020_time_x0020_migration">
      <xsd:simpleType>
        <xsd:restriction base="dms:Text">
          <xsd:maxLength value="255"/>
        </xsd:restriction>
      </xsd:simpleType>
    </xsd:element>
    <xsd:element name="Resume_x0020_Number" ma:index="9" nillable="true" ma:displayName="Resume Number" ma:internalName="Resume_x0020_Number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5D7DBC-B78B-4E01-8BBD-90E96998BDCF}">
  <ds:schemaRefs>
    <ds:schemaRef ds:uri="http://schemas.microsoft.com/office/2006/metadata/properties"/>
    <ds:schemaRef ds:uri="68776308-461b-47b0-bc48-72723a1bb470"/>
  </ds:schemaRefs>
</ds:datastoreItem>
</file>

<file path=customXml/itemProps2.xml><?xml version="1.0" encoding="utf-8"?>
<ds:datastoreItem xmlns:ds="http://schemas.openxmlformats.org/officeDocument/2006/customXml" ds:itemID="{73F5369E-15FC-4338-B385-BE6D3B6BCC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776308-461b-47b0-bc48-72723a1bb470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0552D04F-0031-41A5-BA90-D6E8AAB7A0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D:\Users\US15312\AppData\Roaming\Microsoft\Templates\GT Proposal_Ltr_GTI.dot</Template>
  <TotalTime>0</TotalTime>
  <Pages>1</Pages>
  <Words>217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Grant Thornton</Company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 M. Dever</dc:creator>
  <cp:lastModifiedBy>Jay Parteek</cp:lastModifiedBy>
  <cp:revision>2</cp:revision>
  <cp:lastPrinted>2013-10-10T20:09:00Z</cp:lastPrinted>
  <dcterms:created xsi:type="dcterms:W3CDTF">2021-04-03T17:15:00Z</dcterms:created>
  <dcterms:modified xsi:type="dcterms:W3CDTF">2021-04-03T17:15:00Z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0x010100E3F301A5F5644F4895ABDA3D4D69B0E0</vt:lpwstr>
  </property>
</Properties>
</file>